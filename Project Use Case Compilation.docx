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tbl>
      <w:tblPr>
        <w:tblpPr w:leftFromText="180" w:rightFromText="180" w:vertAnchor="page" w:horzAnchor="margin" w:tblpXSpec="center" w:tblpY="701"/>
        <w:tblW w:w="10386" w:type="dxa"/>
        <w:tblLayout w:type="fixed"/>
        <w:tblLook w:val="01E0"/>
      </w:tblPr>
      <w:tblGrid>
        <w:gridCol w:w="4338"/>
        <w:gridCol w:w="6048"/>
      </w:tblGrid>
      <w:tr w:rsidR="00D025C0" w:rsidTr="1843C8C7" w14:paraId="097B8A32">
        <w:trPr>
          <w:trHeight w:val="1260"/>
        </w:trPr>
        <w:tc>
          <w:tcPr>
            <w:tcW w:w="4338" w:type="dxa"/>
          </w:tcPr>
          <w:p w:rsidR="00D025C0" w:rsidP="00D025C0" w:rsidRDefault="00D025C0" w14:paraId="7BB1AE5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7AF3E701" wp14:editId="7777777">
                  <wp:extent cx="2088379" cy="1460500"/>
                  <wp:effectExtent l="19050" t="0" r="7121" b="0"/>
                  <wp:docPr id="5" name="Picture 2" descr="C:\Users\new_admin\Pictures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w_admin\Pictures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379" cy="146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8" w:type="dxa"/>
          </w:tcPr>
          <w:p w:rsidR="00D025C0" w:rsidP="00D025C0" w:rsidRDefault="00D025C0" w14:paraId="76736B16">
            <w:pPr>
              <w:pStyle w:val="HeaderSection"/>
              <w:spacing w:before="120"/>
              <w:rPr>
                <w:rFonts w:ascii="Arial Black" w:hAnsi="Arial Black"/>
                <w:szCs w:val="36"/>
              </w:rPr>
            </w:pPr>
          </w:p>
          <w:p w:rsidRPr="00BA24A6" w:rsidR="00D025C0" w:rsidP="00D025C0" w:rsidRDefault="00D025C0" w14:paraId="52169577">
            <w:pPr>
              <w:pStyle w:val="HeaderSection"/>
              <w:spacing w:before="120"/>
              <w:rPr>
                <w:rFonts w:ascii="Arial Black" w:hAnsi="Arial Black"/>
                <w:szCs w:val="36"/>
              </w:rPr>
            </w:pPr>
            <w:r>
              <w:rPr>
                <w:rFonts w:ascii="Arial Black" w:hAnsi="Arial Black"/>
                <w:szCs w:val="36"/>
              </w:rPr>
              <w:t>Team 1</w:t>
            </w:r>
          </w:p>
          <w:p w:rsidRPr="007845D4" w:rsidR="00D025C0" w:rsidP="00D025C0" w:rsidRDefault="00D025C0" w14:paraId="199881CF">
            <w:pPr>
              <w:pStyle w:val="HeaderSection"/>
              <w:spacing w:before="80"/>
              <w:ind w:left="72"/>
              <w:rPr>
                <w:sz w:val="24"/>
                <w:szCs w:val="36"/>
              </w:rPr>
            </w:pPr>
            <w:r w:rsidRPr="007845D4">
              <w:rPr>
                <w:sz w:val="24"/>
                <w:szCs w:val="36"/>
              </w:rPr>
              <w:t>Software Engineering: Analysis and Design</w:t>
            </w:r>
          </w:p>
          <w:p w:rsidRPr="00A14F7D" w:rsidR="00D025C0" w:rsidP="00D025C0" w:rsidRDefault="32D47F7F" w14:paraId="2805B5F6">
            <w:pPr>
              <w:pStyle w:val="HeaderSection"/>
              <w:spacing w:before="20"/>
              <w:ind w:left="72"/>
            </w:pPr>
            <w:r w:rsidRPr="32D47F7F">
              <w:rPr>
                <w:sz w:val="24"/>
              </w:rPr>
              <w:t>Use Case Specifications</w:t>
            </w:r>
          </w:p>
          <w:p w:rsidRPr="00A14F7D" w:rsidR="00D025C0" w:rsidP="00D025C0" w:rsidRDefault="32D47F7F" w14:paraId="38E6EB6E">
            <w:pPr>
              <w:pStyle w:val="HeaderSection"/>
              <w:spacing w:before="20"/>
              <w:ind w:left="72"/>
            </w:pPr>
            <w:r w:rsidRPr="32D47F7F">
              <w:rPr>
                <w:sz w:val="24"/>
              </w:rPr>
              <w:t>Version 1</w:t>
            </w:r>
          </w:p>
          <w:p w:rsidRPr="00A14F7D" w:rsidR="00D025C0" w:rsidP="3A6B3F13" w:rsidRDefault="3A6B3F13" w14:paraId="627E31D3" w14:noSpellErr="1" w14:textId="1843C8C7">
            <w:pPr>
              <w:pStyle w:val="HeaderSection"/>
              <w:spacing w:before="20"/>
            </w:pPr>
            <w:r w:rsidRPr="1843C8C7" w:rsidR="1843C8C7">
              <w:rPr>
                <w:sz w:val="24"/>
                <w:szCs w:val="24"/>
              </w:rPr>
              <w:t xml:space="preserve"> Last update : </w:t>
            </w:r>
            <w:r w:rsidRPr="1843C8C7" w:rsidR="1843C8C7">
              <w:rPr>
                <w:sz w:val="24"/>
                <w:szCs w:val="24"/>
              </w:rPr>
              <w:t>2</w:t>
            </w:r>
            <w:r w:rsidRPr="1843C8C7" w:rsidR="1843C8C7">
              <w:rPr>
                <w:sz w:val="24"/>
                <w:szCs w:val="24"/>
              </w:rPr>
              <w:t>0</w:t>
            </w:r>
            <w:r w:rsidRPr="1843C8C7" w:rsidR="1843C8C7">
              <w:rPr>
                <w:sz w:val="24"/>
                <w:szCs w:val="24"/>
              </w:rPr>
              <w:t xml:space="preserve"> February 2014</w:t>
            </w:r>
          </w:p>
        </w:tc>
      </w:tr>
    </w:tbl>
    <w:p w:rsidR="009319B3" w:rsidP="00F24B22" w:rsidRDefault="009319B3" w14:paraId="0951DE83">
      <w:pPr>
        <w:spacing w:before="120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06938" w:rsidP="00106938" w:rsidRDefault="00106938" w14:paraId="09BBA1AE">
      <w:pPr>
        <w:pStyle w:val="Caption"/>
        <w:spacing w:before="0" w:after="0"/>
        <w:ind w:left="720"/>
        <w:rPr>
          <w:rFonts w:eastAsiaTheme="majorEastAsia"/>
          <w:color w:val="002060"/>
          <w:sz w:val="32"/>
          <w:szCs w:val="32"/>
        </w:rPr>
      </w:pPr>
      <w:r>
        <w:rPr>
          <w:rFonts w:eastAsiaTheme="majorEastAsia"/>
          <w:color w:val="002060"/>
          <w:sz w:val="32"/>
          <w:szCs w:val="32"/>
        </w:rPr>
        <w:br/>
      </w:r>
      <w:r w:rsidR="00D025C0">
        <w:rPr>
          <w:rFonts w:eastAsiaTheme="majorEastAsia"/>
          <w:color w:val="002060"/>
          <w:sz w:val="32"/>
          <w:szCs w:val="32"/>
        </w:rPr>
        <w:t>Use Cases Overview:</w:t>
      </w:r>
    </w:p>
    <w:p w:rsidR="00D025C0" w:rsidP="00D025C0" w:rsidRDefault="00D025C0" w14:paraId="7AD80354">
      <w:pPr>
        <w:spacing w:after="0" w:line="240" w:lineRule="auto"/>
      </w:pPr>
      <w:r>
        <w:t>User Stories</w:t>
      </w:r>
    </w:p>
    <w:p w:rsidR="00D025C0" w:rsidP="00D025C0" w:rsidRDefault="00D025C0" w14:paraId="3755F463">
      <w:pPr>
        <w:spacing w:after="0" w:line="240" w:lineRule="auto"/>
      </w:pPr>
      <w:r>
        <w:tab/>
      </w:r>
      <w:r>
        <w:t>Team Captain:</w:t>
      </w:r>
    </w:p>
    <w:p w:rsidR="00D025C0" w:rsidP="00D025C0" w:rsidRDefault="00D025C0" w14:paraId="5A652669">
      <w:pPr>
        <w:spacing w:after="0" w:line="240" w:lineRule="auto"/>
      </w:pPr>
      <w:r>
        <w:tab/>
      </w:r>
      <w:r>
        <w:t>Use Cases:</w:t>
      </w:r>
    </w:p>
    <w:p w:rsidR="00D025C0" w:rsidP="002F4F96" w:rsidRDefault="00D025C0" w14:paraId="66FDA980">
      <w:pPr>
        <w:pStyle w:val="ListParagraph"/>
        <w:numPr>
          <w:ilvl w:val="0"/>
          <w:numId w:val="19"/>
        </w:numPr>
      </w:pPr>
      <w:r>
        <w:t>Start</w:t>
      </w:r>
    </w:p>
    <w:p w:rsidR="00D025C0" w:rsidP="002F4F96" w:rsidRDefault="00D025C0" w14:paraId="4B377B9B">
      <w:pPr>
        <w:pStyle w:val="ListParagraph"/>
        <w:numPr>
          <w:ilvl w:val="1"/>
          <w:numId w:val="19"/>
        </w:numPr>
        <w:tabs>
          <w:tab w:val="left" w:pos="2070"/>
        </w:tabs>
        <w:ind w:left="2160"/>
      </w:pPr>
      <w:r>
        <w:t>Successful Start</w:t>
      </w:r>
    </w:p>
    <w:p w:rsidR="00D025C0" w:rsidP="1E72C63E" w:rsidRDefault="1E72C63E" w14:paraId="2FB95E63">
      <w:pPr>
        <w:pStyle w:val="ListParagraph"/>
        <w:numPr>
          <w:ilvl w:val="0"/>
          <w:numId w:val="20"/>
        </w:numPr>
        <w:ind w:left="2160"/>
      </w:pPr>
      <w:r>
        <w:t>Fail Start</w:t>
      </w:r>
    </w:p>
    <w:p w:rsidR="00D025C0" w:rsidP="002F4F96" w:rsidRDefault="1E72C63E" w14:paraId="779B2C86">
      <w:pPr>
        <w:pStyle w:val="ListParagraph"/>
        <w:numPr>
          <w:ilvl w:val="0"/>
          <w:numId w:val="19"/>
        </w:numPr>
      </w:pPr>
      <w:r>
        <w:t>Sign/Login</w:t>
      </w:r>
    </w:p>
    <w:p w:rsidR="00D025C0" w:rsidP="1E72C63E" w:rsidRDefault="1E72C63E" w14:paraId="61B4A8CF">
      <w:pPr>
        <w:pStyle w:val="ListParagraph"/>
        <w:numPr>
          <w:ilvl w:val="0"/>
          <w:numId w:val="31"/>
        </w:numPr>
        <w:ind w:left="2160"/>
      </w:pPr>
      <w:r>
        <w:t>Sign up</w:t>
      </w:r>
    </w:p>
    <w:p w:rsidR="002F4F96" w:rsidP="008A4009" w:rsidRDefault="002F4F96" w14:paraId="5C6D5541">
      <w:pPr>
        <w:pStyle w:val="ListParagraph"/>
        <w:numPr>
          <w:ilvl w:val="0"/>
          <w:numId w:val="45"/>
        </w:numPr>
        <w:ind w:left="2160"/>
      </w:pPr>
      <w:r>
        <w:t>Login</w:t>
      </w:r>
    </w:p>
    <w:p w:rsidR="008A4009" w:rsidP="008A4009" w:rsidRDefault="008A4009" w14:paraId="66E98CAC">
      <w:pPr>
        <w:pStyle w:val="ListParagraph"/>
        <w:numPr>
          <w:ilvl w:val="0"/>
          <w:numId w:val="44"/>
        </w:numPr>
        <w:ind w:left="2160"/>
      </w:pPr>
      <w:r>
        <w:t>Forgot Username/Password</w:t>
      </w:r>
    </w:p>
    <w:p w:rsidR="00D025C0" w:rsidP="002F4F96" w:rsidRDefault="1E72C63E" w14:paraId="7D50B162">
      <w:pPr>
        <w:pStyle w:val="ListParagraph"/>
        <w:numPr>
          <w:ilvl w:val="0"/>
          <w:numId w:val="19"/>
        </w:numPr>
        <w:spacing w:after="0"/>
      </w:pPr>
      <w:r>
        <w:t>Form Management</w:t>
      </w:r>
    </w:p>
    <w:p w:rsidR="00D025C0" w:rsidP="004748F0" w:rsidRDefault="002F4F96" w14:paraId="204F476B">
      <w:pPr>
        <w:spacing w:after="0"/>
        <w:ind w:left="990" w:firstLine="720"/>
      </w:pPr>
      <w:r>
        <w:t xml:space="preserve">  </w:t>
      </w:r>
      <w:r w:rsidR="004748F0">
        <w:t>3.1 View</w:t>
      </w:r>
      <w:r w:rsidR="00D025C0">
        <w:t xml:space="preserve"> Forms</w:t>
      </w:r>
    </w:p>
    <w:p w:rsidR="00D025C0" w:rsidP="002F4F96" w:rsidRDefault="002F4F96" w14:paraId="4AB7589F">
      <w:pPr>
        <w:pStyle w:val="ListParagraph"/>
        <w:numPr>
          <w:ilvl w:val="0"/>
          <w:numId w:val="29"/>
        </w:numPr>
        <w:spacing w:after="0"/>
        <w:ind w:left="2160"/>
      </w:pPr>
      <w:r>
        <w:t xml:space="preserve"> </w:t>
      </w:r>
      <w:r w:rsidR="00D025C0">
        <w:t>Validate</w:t>
      </w:r>
    </w:p>
    <w:p w:rsidR="00D025C0" w:rsidP="002F4F96" w:rsidRDefault="1E72C63E" w14:paraId="1F7CA273">
      <w:pPr>
        <w:pStyle w:val="ListParagraph"/>
        <w:numPr>
          <w:ilvl w:val="0"/>
          <w:numId w:val="19"/>
        </w:numPr>
      </w:pPr>
      <w:r>
        <w:t>Roster Management</w:t>
      </w:r>
    </w:p>
    <w:p w:rsidR="00D025C0" w:rsidP="002F4F96" w:rsidRDefault="00D025C0" w14:paraId="2EEAF42C">
      <w:pPr>
        <w:pStyle w:val="ListParagraph"/>
        <w:numPr>
          <w:ilvl w:val="0"/>
          <w:numId w:val="30"/>
        </w:numPr>
      </w:pPr>
      <w:r>
        <w:t>Show Lists</w:t>
      </w:r>
    </w:p>
    <w:p w:rsidRPr="002F4F96" w:rsidR="002F4F96" w:rsidP="1AEF3E21" w:rsidRDefault="70B59930" w14:paraId="41ECC12D">
      <w:pPr>
        <w:pStyle w:val="ListParagraph"/>
        <w:numPr>
          <w:ilvl w:val="0"/>
          <w:numId w:val="19"/>
        </w:numPr>
        <w:rPr>
          <w:vanish/>
        </w:rPr>
      </w:pPr>
      <w:r>
        <w:t>Notifications</w:t>
      </w:r>
    </w:p>
    <w:p w:rsidR="00CF1578" w:rsidP="002F4F96" w:rsidRDefault="00CF1578" w14:paraId="4F8A51F0">
      <w:pPr>
        <w:pStyle w:val="ListParagraph"/>
        <w:numPr>
          <w:ilvl w:val="1"/>
          <w:numId w:val="27"/>
        </w:numPr>
        <w:ind w:left="2160"/>
      </w:pPr>
    </w:p>
    <w:p w:rsidRPr="00CF1578" w:rsidR="00CF1578" w:rsidP="00CF1578" w:rsidRDefault="00CF1578" w14:paraId="62A3709A">
      <w:pPr>
        <w:pStyle w:val="ListParagraph"/>
        <w:numPr>
          <w:ilvl w:val="0"/>
          <w:numId w:val="27"/>
        </w:numPr>
        <w:rPr>
          <w:vanish/>
        </w:rPr>
      </w:pPr>
    </w:p>
    <w:p w:rsidR="00D025C0" w:rsidP="00CF1578" w:rsidRDefault="05B679E8" w14:paraId="27E42EC8">
      <w:pPr>
        <w:pStyle w:val="ListParagraph"/>
        <w:numPr>
          <w:ilvl w:val="1"/>
          <w:numId w:val="27"/>
        </w:numPr>
        <w:ind w:left="2160"/>
      </w:pPr>
      <w:r>
        <w:t>Reminders/Updates</w:t>
      </w:r>
    </w:p>
    <w:p w:rsidR="05B679E8" w:rsidP="05B679E8" w:rsidRDefault="05B679E8" w14:paraId="0A9801F4">
      <w:pPr>
        <w:spacing w:after="0"/>
      </w:pPr>
    </w:p>
    <w:p w:rsidR="00D025C0" w:rsidP="00681DBC" w:rsidRDefault="00D025C0" w14:paraId="7ED664D4">
      <w:pPr>
        <w:spacing w:after="0"/>
      </w:pPr>
      <w:r>
        <w:t>User/New</w:t>
      </w:r>
      <w:r w:rsidR="00CF1578">
        <w:t xml:space="preserve"> </w:t>
      </w:r>
      <w:r>
        <w:t>Player</w:t>
      </w:r>
    </w:p>
    <w:p w:rsidR="00D025C0" w:rsidP="00D025C0" w:rsidRDefault="00D025C0" w14:paraId="602C2438">
      <w:pPr>
        <w:spacing w:after="0"/>
        <w:ind w:left="720"/>
      </w:pPr>
      <w:r>
        <w:t>Use Cases:</w:t>
      </w:r>
    </w:p>
    <w:p w:rsidR="00D025C0" w:rsidP="002F4F96" w:rsidRDefault="00D025C0" w14:paraId="6CA2973B">
      <w:pPr>
        <w:pStyle w:val="ListParagraph"/>
        <w:numPr>
          <w:ilvl w:val="0"/>
          <w:numId w:val="21"/>
        </w:numPr>
      </w:pPr>
      <w:r>
        <w:t>Start</w:t>
      </w:r>
    </w:p>
    <w:p w:rsidR="00D025C0" w:rsidP="002F4F96" w:rsidRDefault="00D025C0" w14:paraId="0DF5F0C3">
      <w:pPr>
        <w:pStyle w:val="ListParagraph"/>
        <w:numPr>
          <w:ilvl w:val="1"/>
          <w:numId w:val="21"/>
        </w:numPr>
      </w:pPr>
      <w:r>
        <w:t>Successful Start</w:t>
      </w:r>
    </w:p>
    <w:p w:rsidR="00D025C0" w:rsidP="002F4F96" w:rsidRDefault="00D025C0" w14:paraId="1B91DCF2">
      <w:pPr>
        <w:pStyle w:val="ListParagraph"/>
        <w:numPr>
          <w:ilvl w:val="0"/>
          <w:numId w:val="22"/>
        </w:numPr>
      </w:pPr>
      <w:r>
        <w:t>Fail Start</w:t>
      </w:r>
    </w:p>
    <w:p w:rsidR="00D025C0" w:rsidP="002F4F96" w:rsidRDefault="09AA739B" w14:paraId="2A2426D7">
      <w:pPr>
        <w:pStyle w:val="ListParagraph"/>
        <w:numPr>
          <w:ilvl w:val="0"/>
          <w:numId w:val="21"/>
        </w:numPr>
      </w:pPr>
      <w:r>
        <w:t>Signup/Login</w:t>
      </w:r>
    </w:p>
    <w:p w:rsidR="00D025C0" w:rsidP="002F4F96" w:rsidRDefault="73D115DE" w14:paraId="2EF7ADF1">
      <w:pPr>
        <w:pStyle w:val="ListParagraph"/>
        <w:numPr>
          <w:ilvl w:val="0"/>
          <w:numId w:val="23"/>
        </w:numPr>
      </w:pPr>
      <w:r>
        <w:t>Signup</w:t>
      </w:r>
    </w:p>
    <w:p w:rsidR="73D115DE" w:rsidP="008A4009" w:rsidRDefault="73D115DE" w14:paraId="312AEC65">
      <w:pPr>
        <w:pStyle w:val="ListParagraph"/>
        <w:numPr>
          <w:ilvl w:val="0"/>
          <w:numId w:val="20"/>
        </w:numPr>
      </w:pPr>
      <w:r>
        <w:t>Login</w:t>
      </w:r>
    </w:p>
    <w:p w:rsidR="008A4009" w:rsidP="008A4009" w:rsidRDefault="008A4009" w14:paraId="355C31D2">
      <w:pPr>
        <w:pStyle w:val="ListParagraph"/>
        <w:numPr>
          <w:ilvl w:val="0"/>
          <w:numId w:val="43"/>
        </w:numPr>
      </w:pPr>
      <w:r>
        <w:t>Forgot Username/Password</w:t>
      </w:r>
    </w:p>
    <w:p w:rsidR="00D025C0" w:rsidP="002F4F96" w:rsidRDefault="00D025C0" w14:paraId="763E77E7">
      <w:pPr>
        <w:pStyle w:val="ListParagraph"/>
        <w:numPr>
          <w:ilvl w:val="0"/>
          <w:numId w:val="21"/>
        </w:numPr>
      </w:pPr>
      <w:r>
        <w:t>Status</w:t>
      </w:r>
    </w:p>
    <w:p w:rsidR="00D025C0" w:rsidP="002F4F96" w:rsidRDefault="72ABDEB4" w14:paraId="7EDE355E">
      <w:pPr>
        <w:pStyle w:val="ListParagraph"/>
        <w:numPr>
          <w:ilvl w:val="0"/>
          <w:numId w:val="24"/>
        </w:numPr>
      </w:pPr>
      <w:r>
        <w:t>View Status</w:t>
      </w:r>
    </w:p>
    <w:p w:rsidR="72ABDEB4" w:rsidP="00FB248E" w:rsidRDefault="00FB248E" w14:paraId="36782602">
      <w:pPr>
        <w:pStyle w:val="ListParagraph"/>
        <w:numPr>
          <w:ilvl w:val="0"/>
          <w:numId w:val="41"/>
        </w:numPr>
      </w:pPr>
      <w:r>
        <w:t>Change Info</w:t>
      </w:r>
    </w:p>
    <w:p w:rsidR="00D025C0" w:rsidP="002F4F96" w:rsidRDefault="00D025C0" w14:paraId="6F8620A9">
      <w:pPr>
        <w:pStyle w:val="ListParagraph"/>
        <w:numPr>
          <w:ilvl w:val="0"/>
          <w:numId w:val="21"/>
        </w:numPr>
      </w:pPr>
      <w:r>
        <w:t>End</w:t>
      </w:r>
    </w:p>
    <w:p w:rsidR="00D025C0" w:rsidP="002F4F96" w:rsidRDefault="00D025C0" w14:paraId="72AD4B13">
      <w:pPr>
        <w:pStyle w:val="ListParagraph"/>
        <w:numPr>
          <w:ilvl w:val="0"/>
          <w:numId w:val="25"/>
        </w:numPr>
      </w:pPr>
      <w:r>
        <w:t>Confirmation</w:t>
      </w:r>
    </w:p>
    <w:p w:rsidR="00D025C0" w:rsidP="002F4F96" w:rsidRDefault="00D025C0" w14:paraId="4C5AEE54">
      <w:pPr>
        <w:pStyle w:val="ListParagraph"/>
        <w:numPr>
          <w:ilvl w:val="0"/>
          <w:numId w:val="26"/>
        </w:numPr>
      </w:pPr>
      <w:r>
        <w:t>Exit</w:t>
      </w:r>
    </w:p>
    <w:p w:rsidR="00D025C0" w:rsidP="00D025C0" w:rsidRDefault="00D025C0" w14:paraId="796FBB2A">
      <w:pPr>
        <w:rPr>
          <w:rFonts w:eastAsiaTheme="majorEastAsia"/>
        </w:rPr>
      </w:pPr>
    </w:p>
    <w:p w:rsidRPr="00D025C0" w:rsidR="000F79B4" w:rsidP="00D025C0" w:rsidRDefault="000F79B4" w14:paraId="04408640">
      <w:pPr>
        <w:rPr>
          <w:rFonts w:eastAsiaTheme="majorEastAsia"/>
        </w:rPr>
      </w:pPr>
    </w:p>
    <w:p w:rsidR="00106938" w:rsidP="002F4F96" w:rsidRDefault="00FF432A" w14:paraId="757C30D6">
      <w:bookmarkStart w:name="OLE_LINK1" w:id="0"/>
      <w:bookmarkStart w:name="OLE_LINK2" w:id="1"/>
      <w:r>
        <w:rPr>
          <w:rFonts w:eastAsiaTheme="majorEastAsia"/>
          <w:color w:val="002060"/>
          <w:sz w:val="32"/>
          <w:szCs w:val="32"/>
        </w:rPr>
        <w:t>Use Case TC-1</w:t>
      </w:r>
      <w:r w:rsidR="00106938">
        <w:rPr>
          <w:rFonts w:eastAsiaTheme="majorEastAsia"/>
          <w:color w:val="002060"/>
          <w:sz w:val="32"/>
          <w:szCs w:val="32"/>
        </w:rPr>
        <w:t xml:space="preserve"> Team Captain</w:t>
      </w:r>
      <w:r w:rsidR="008B7B08">
        <w:rPr>
          <w:rFonts w:eastAsiaTheme="majorEastAsia"/>
          <w:color w:val="002060"/>
          <w:sz w:val="32"/>
          <w:szCs w:val="32"/>
        </w:rPr>
        <w:t xml:space="preserve"> (TC)</w:t>
      </w:r>
    </w:p>
    <w:bookmarkEnd w:id="0"/>
    <w:bookmarkEnd w:id="1"/>
    <w:p w:rsidR="00106938" w:rsidP="00106938" w:rsidRDefault="00106938" w14:paraId="1F3F20F9">
      <w:pPr>
        <w:pStyle w:val="Caption"/>
        <w:spacing w:before="0" w:after="0"/>
        <w:ind w:left="720"/>
      </w:pPr>
    </w:p>
    <w:p w:rsidR="00106938" w:rsidP="00106938" w:rsidRDefault="00106938" w14:paraId="70A6B4F8">
      <w:pPr>
        <w:pStyle w:val="Caption"/>
        <w:spacing w:before="0" w:after="0"/>
        <w:ind w:left="720"/>
        <w:rPr>
          <w:sz w:val="20"/>
          <w:szCs w:val="20"/>
        </w:rPr>
      </w:pPr>
      <w:r>
        <w:t>TC-1.1</w:t>
      </w:r>
      <w:r>
        <w:tab/>
      </w:r>
      <w:r>
        <w:t>Team Captain Successful Start of Application</w:t>
      </w:r>
    </w:p>
    <w:tbl>
      <w:tblPr>
        <w:tblW w:w="0" w:type="auto"/>
        <w:tblInd w:w="7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uble" w:color="auto" w:sz="6" w:space="0"/>
          <w:insideV w:val="double" w:color="auto" w:sz="6" w:space="0"/>
        </w:tblBorders>
        <w:tblLayout w:type="fixed"/>
        <w:tblLook w:val="0000"/>
      </w:tblPr>
      <w:tblGrid>
        <w:gridCol w:w="2088"/>
        <w:gridCol w:w="6768"/>
      </w:tblGrid>
      <w:tr w:rsidR="00106938" w:rsidTr="18B51438" w14:paraId="13FA7446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106938" w:rsidP="00857893" w:rsidRDefault="00106938" w14:paraId="4852F7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Task</w:t>
            </w:r>
          </w:p>
        </w:tc>
        <w:tc>
          <w:tcPr>
            <w:tcW w:w="6768" w:type="dxa"/>
            <w:tcBorders>
              <w:top w:val="single" w:color="auto" w:sz="12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106938" w:rsidP="00857893" w:rsidRDefault="00106938" w14:paraId="4D9AB3FE">
            <w:r>
              <w:t>Team Captain decides to start application.</w:t>
            </w:r>
          </w:p>
        </w:tc>
      </w:tr>
      <w:tr w:rsidR="00106938" w:rsidTr="18B51438" w14:paraId="7CCA159F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106938" w:rsidP="00857893" w:rsidRDefault="00106938" w14:paraId="0C2AD8C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106938" w:rsidP="00857893" w:rsidRDefault="00106938" w14:paraId="5B6266EF">
            <w:r>
              <w:t>Client is loaded and requests login or registration.</w:t>
            </w:r>
          </w:p>
        </w:tc>
      </w:tr>
      <w:tr w:rsidR="00106938" w:rsidTr="18B51438" w14:paraId="303C8E62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106938" w:rsidP="00857893" w:rsidRDefault="00106938" w14:paraId="56F6C8A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106938" w:rsidP="00857893" w:rsidRDefault="00106938" w14:paraId="232BA14B">
            <w:r>
              <w:t>Application is compliant with device that user is using.</w:t>
            </w:r>
          </w:p>
        </w:tc>
      </w:tr>
      <w:tr w:rsidR="00106938" w:rsidTr="18B51438" w14:paraId="57ABC0A1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106938" w:rsidP="00857893" w:rsidRDefault="00106938" w14:paraId="587B640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106938" w:rsidP="00857893" w:rsidRDefault="008B7B08" w14:paraId="56437AD3">
            <w:r>
              <w:t>None</w:t>
            </w:r>
          </w:p>
        </w:tc>
      </w:tr>
      <w:tr w:rsidR="00106938" w:rsidTr="18B51438" w14:paraId="3A9A030B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Pr="00C67494" w:rsidR="00106938" w:rsidP="00857893" w:rsidRDefault="00106938" w14:paraId="7EB9DC8E">
            <w:pPr>
              <w:spacing w:after="0" w:line="240" w:lineRule="auto"/>
              <w:rPr>
                <w:b/>
                <w:bCs/>
              </w:rPr>
            </w:pPr>
            <w:r w:rsidRPr="00C67494">
              <w:rPr>
                <w:b/>
                <w:bCs/>
              </w:rPr>
              <w:t>Description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C67494" w:rsidR="00106938" w:rsidP="002F4F96" w:rsidRDefault="00106938" w14:paraId="0AE53CD9">
            <w:pPr>
              <w:numPr>
                <w:ilvl w:val="0"/>
                <w:numId w:val="5"/>
              </w:numPr>
              <w:spacing w:after="0" w:line="240" w:lineRule="auto"/>
            </w:pPr>
            <w:r w:rsidRPr="00C67494">
              <w:t>User launches client from device.</w:t>
            </w:r>
          </w:p>
          <w:p w:rsidRPr="00C67494" w:rsidR="00106938" w:rsidP="002F4F96" w:rsidRDefault="00106938" w14:paraId="1AABDF1C">
            <w:pPr>
              <w:numPr>
                <w:ilvl w:val="0"/>
                <w:numId w:val="5"/>
              </w:numPr>
              <w:spacing w:after="0" w:line="240" w:lineRule="auto"/>
            </w:pPr>
            <w:r w:rsidRPr="00C67494">
              <w:t>User is prompted to log in to a previously existing account or create a new account if one has not been created.</w:t>
            </w:r>
          </w:p>
          <w:p w:rsidRPr="00C67494" w:rsidR="00106938" w:rsidP="002F4F96" w:rsidRDefault="00106938" w14:paraId="4AB35D27">
            <w:pPr>
              <w:numPr>
                <w:ilvl w:val="0"/>
                <w:numId w:val="5"/>
              </w:numPr>
              <w:spacing w:after="0" w:line="240" w:lineRule="auto"/>
            </w:pPr>
            <w:r w:rsidRPr="00C67494">
              <w:t xml:space="preserve">User selects option (log in </w:t>
            </w:r>
            <w:r w:rsidRPr="00C67494" w:rsidR="00583856">
              <w:t xml:space="preserve">(TC-2.2) </w:t>
            </w:r>
            <w:r w:rsidRPr="00C67494">
              <w:t>or register</w:t>
            </w:r>
            <w:r w:rsidRPr="00C67494" w:rsidR="00583856">
              <w:t>(TC-2.1</w:t>
            </w:r>
            <w:r w:rsidRPr="00C67494">
              <w:t>)</w:t>
            </w:r>
          </w:p>
          <w:p w:rsidRPr="00C67494" w:rsidR="00106938" w:rsidP="00C67494" w:rsidRDefault="00106938" w14:paraId="4C6F35A6">
            <w:pPr>
              <w:numPr>
                <w:ilvl w:val="0"/>
                <w:numId w:val="5"/>
              </w:numPr>
              <w:spacing w:after="0" w:line="240" w:lineRule="auto"/>
            </w:pPr>
            <w:r w:rsidRPr="00C67494">
              <w:t>If User selects log in, account is loaded.</w:t>
            </w:r>
          </w:p>
        </w:tc>
      </w:tr>
      <w:tr w:rsidR="00106938" w:rsidTr="18B51438" w14:paraId="4B6BCC8E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106938" w:rsidP="00857893" w:rsidRDefault="00106938" w14:paraId="211354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106938" w:rsidP="002F4F96" w:rsidRDefault="18B51438" w14:paraId="00C1B072">
            <w:pPr>
              <w:numPr>
                <w:ilvl w:val="0"/>
                <w:numId w:val="4"/>
              </w:numPr>
              <w:spacing w:after="0" w:line="240" w:lineRule="auto"/>
            </w:pPr>
            <w:r>
              <w:t>TC doesn’t have an account, User is prompted to create an account</w:t>
            </w:r>
            <w:bookmarkStart w:name="_GoBack" w:id="2"/>
            <w:bookmarkEnd w:id="2"/>
          </w:p>
          <w:p w:rsidR="00106938" w:rsidP="002F4F96" w:rsidRDefault="18B51438" w14:paraId="46704021">
            <w:pPr>
              <w:numPr>
                <w:ilvl w:val="0"/>
                <w:numId w:val="4"/>
              </w:numPr>
              <w:spacing w:after="0" w:line="240" w:lineRule="auto"/>
            </w:pPr>
            <w:r>
              <w:t>TC cancels his attempt to log on, prompted to log in.</w:t>
            </w:r>
          </w:p>
          <w:p w:rsidR="00106938" w:rsidP="002F4F96" w:rsidRDefault="18B51438" w14:paraId="2C5876FD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TC is locked out, User is informed that the account has been locked </w:t>
            </w:r>
          </w:p>
        </w:tc>
      </w:tr>
      <w:tr w:rsidR="00106938" w:rsidTr="18B51438" w14:paraId="662EDD59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single" w:color="auto" w:sz="12" w:space="0"/>
              <w:right w:val="double" w:color="auto" w:sz="6" w:space="0"/>
            </w:tcBorders>
          </w:tcPr>
          <w:p w:rsidR="00106938" w:rsidP="00857893" w:rsidRDefault="20602E0C" w14:paraId="680B574D">
            <w:pPr>
              <w:spacing w:after="0" w:line="240" w:lineRule="auto"/>
              <w:rPr>
                <w:b/>
                <w:bCs/>
              </w:rPr>
            </w:pPr>
            <w:r w:rsidRPr="20602E0C">
              <w:rPr>
                <w:b/>
                <w:bCs/>
              </w:rPr>
              <w:t>Post 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</w:tcPr>
          <w:p w:rsidR="00106938" w:rsidP="00C67494" w:rsidRDefault="00106938" w14:paraId="46D88B60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42"/>
            </w:pPr>
            <w:r>
              <w:t>Either the User registers a new account or logs in, or the User closes the application.</w:t>
            </w:r>
          </w:p>
          <w:p w:rsidR="00C67494" w:rsidP="00C67494" w:rsidRDefault="00C67494" w14:paraId="30C926C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42"/>
            </w:pPr>
            <w:r>
              <w:t>Account is loaded</w:t>
            </w:r>
          </w:p>
        </w:tc>
      </w:tr>
    </w:tbl>
    <w:p w:rsidR="007845D4" w:rsidP="00C047CB" w:rsidRDefault="007845D4" w14:paraId="580A0D8B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06938" w:rsidP="00106938" w:rsidRDefault="00106938" w14:paraId="5321B41E">
      <w:pPr>
        <w:pStyle w:val="Caption"/>
        <w:spacing w:before="0" w:after="0"/>
        <w:ind w:left="720"/>
        <w:rPr>
          <w:sz w:val="20"/>
          <w:szCs w:val="20"/>
        </w:rPr>
      </w:pPr>
      <w:r>
        <w:t>TC-1.2</w:t>
      </w:r>
      <w:r>
        <w:tab/>
      </w:r>
      <w:r>
        <w:t>Team Captain Fail Start of Application</w:t>
      </w:r>
    </w:p>
    <w:tbl>
      <w:tblPr>
        <w:tblW w:w="0" w:type="auto"/>
        <w:tblInd w:w="7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uble" w:color="auto" w:sz="6" w:space="0"/>
          <w:insideV w:val="double" w:color="auto" w:sz="6" w:space="0"/>
        </w:tblBorders>
        <w:tblLayout w:type="fixed"/>
        <w:tblLook w:val="0000"/>
      </w:tblPr>
      <w:tblGrid>
        <w:gridCol w:w="2088"/>
        <w:gridCol w:w="6768"/>
      </w:tblGrid>
      <w:tr w:rsidR="00106938" w:rsidTr="233E8BA9" w14:paraId="357B3901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106938" w:rsidP="00857893" w:rsidRDefault="00106938" w14:paraId="3DAC3A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Task</w:t>
            </w:r>
          </w:p>
        </w:tc>
        <w:tc>
          <w:tcPr>
            <w:tcW w:w="6768" w:type="dxa"/>
            <w:tcBorders>
              <w:top w:val="single" w:color="auto" w:sz="12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106938" w:rsidP="00857893" w:rsidRDefault="00106938" w14:paraId="5A0E2119">
            <w:r>
              <w:t>Team Captain decides to start application but application fails to load.</w:t>
            </w:r>
          </w:p>
        </w:tc>
      </w:tr>
      <w:tr w:rsidR="00106938" w:rsidTr="233E8BA9" w14:paraId="43644FA1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106938" w:rsidP="00857893" w:rsidRDefault="00106938" w14:paraId="373D79C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106938" w:rsidP="00857893" w:rsidRDefault="233E8BA9" w14:paraId="769D8DAD">
            <w:r>
              <w:t>TC attempted to load the application that is either installed incorrectly or encountered an error upon opening. The user is prompted to close the application and try again.</w:t>
            </w:r>
          </w:p>
        </w:tc>
      </w:tr>
      <w:tr w:rsidR="00106938" w:rsidTr="233E8BA9" w14:paraId="36836DBD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106938" w:rsidP="00857893" w:rsidRDefault="00106938" w14:paraId="1291703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106938" w:rsidP="00857893" w:rsidRDefault="00106938" w14:paraId="6FD8819B">
            <w:r>
              <w:t>Application has been successfully installed on device that user is using.</w:t>
            </w:r>
          </w:p>
        </w:tc>
      </w:tr>
      <w:tr w:rsidR="00106938" w:rsidTr="233E8BA9" w14:paraId="01CB17F4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106938" w:rsidP="00857893" w:rsidRDefault="00106938" w14:paraId="402F760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106938" w:rsidP="00857893" w:rsidRDefault="008B7B08" w14:paraId="79E79874">
            <w:r>
              <w:t>None</w:t>
            </w:r>
          </w:p>
        </w:tc>
      </w:tr>
      <w:tr w:rsidR="00106938" w:rsidTr="233E8BA9" w14:paraId="5800E54D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106938" w:rsidP="00857893" w:rsidRDefault="00106938" w14:paraId="0DFF4B1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106938" w:rsidP="002F4F96" w:rsidRDefault="00583856" w14:paraId="5DB07130">
            <w:pPr>
              <w:numPr>
                <w:ilvl w:val="0"/>
                <w:numId w:val="7"/>
              </w:numPr>
              <w:spacing w:after="0" w:line="240" w:lineRule="auto"/>
            </w:pPr>
            <w:r>
              <w:t>TC</w:t>
            </w:r>
            <w:r w:rsidR="00106938">
              <w:t xml:space="preserve"> launches client from device.</w:t>
            </w:r>
          </w:p>
          <w:p w:rsidR="00106938" w:rsidP="002F4F96" w:rsidRDefault="00583856" w14:paraId="1DC313E2">
            <w:pPr>
              <w:numPr>
                <w:ilvl w:val="0"/>
                <w:numId w:val="7"/>
              </w:numPr>
              <w:spacing w:after="0" w:line="240" w:lineRule="auto"/>
            </w:pPr>
            <w:r>
              <w:t>TC</w:t>
            </w:r>
            <w:r w:rsidR="00106938">
              <w:t xml:space="preserve"> is informed of failed start.</w:t>
            </w:r>
          </w:p>
          <w:p w:rsidR="00106938" w:rsidP="002F4F96" w:rsidRDefault="00583856" w14:paraId="289ABA8B">
            <w:pPr>
              <w:numPr>
                <w:ilvl w:val="0"/>
                <w:numId w:val="7"/>
              </w:numPr>
              <w:spacing w:after="0" w:line="240" w:lineRule="auto"/>
            </w:pPr>
            <w:r>
              <w:t>TC</w:t>
            </w:r>
            <w:r w:rsidR="00106938">
              <w:t xml:space="preserve"> is prompted to try loading the application again or close the application</w:t>
            </w:r>
          </w:p>
          <w:p w:rsidR="00106938" w:rsidP="00583856" w:rsidRDefault="00106938" w14:paraId="7BDE22F6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Prompt persists until </w:t>
            </w:r>
            <w:r w:rsidR="00583856">
              <w:t>TC</w:t>
            </w:r>
            <w:r>
              <w:t xml:space="preserve"> either closes the application or restarts it.</w:t>
            </w:r>
          </w:p>
        </w:tc>
      </w:tr>
      <w:tr w:rsidR="00106938" w:rsidTr="233E8BA9" w14:paraId="70CC441A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106938" w:rsidP="00857893" w:rsidRDefault="00106938" w14:paraId="67C80E3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106938" w:rsidP="002F4F96" w:rsidRDefault="00106938" w14:paraId="31AF0F38">
            <w:pPr>
              <w:numPr>
                <w:ilvl w:val="0"/>
                <w:numId w:val="4"/>
              </w:numPr>
              <w:spacing w:after="0" w:line="240" w:lineRule="auto"/>
            </w:pPr>
            <w:r>
              <w:t>Application has never been installed on the computer.</w:t>
            </w:r>
          </w:p>
        </w:tc>
      </w:tr>
      <w:tr w:rsidR="00106938" w:rsidTr="233E8BA9" w14:paraId="2EBC5E03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single" w:color="auto" w:sz="12" w:space="0"/>
              <w:right w:val="double" w:color="auto" w:sz="6" w:space="0"/>
            </w:tcBorders>
          </w:tcPr>
          <w:p w:rsidR="00106938" w:rsidP="00857893" w:rsidRDefault="20602E0C" w14:paraId="37D15099">
            <w:pPr>
              <w:spacing w:after="0" w:line="240" w:lineRule="auto"/>
              <w:rPr>
                <w:b/>
                <w:bCs/>
              </w:rPr>
            </w:pPr>
            <w:r w:rsidRPr="20602E0C">
              <w:rPr>
                <w:b/>
                <w:bCs/>
              </w:rPr>
              <w:t>Post 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</w:tcPr>
          <w:p w:rsidR="00106938" w:rsidP="00857893" w:rsidRDefault="00106938" w14:paraId="2A106448">
            <w:pPr>
              <w:spacing w:after="0" w:line="240" w:lineRule="auto"/>
            </w:pPr>
            <w:r>
              <w:t>Application is properly loaded.</w:t>
            </w:r>
          </w:p>
        </w:tc>
      </w:tr>
    </w:tbl>
    <w:p w:rsidR="006A2103" w:rsidP="006A2103" w:rsidRDefault="006A2103" w14:paraId="7E2BCC34">
      <w:pPr>
        <w:pStyle w:val="Caption"/>
        <w:spacing w:before="0" w:after="0"/>
        <w:ind w:left="720"/>
      </w:pPr>
    </w:p>
    <w:p w:rsidR="00D025C0" w:rsidP="00681DBC" w:rsidRDefault="00D025C0" w14:paraId="6FE50486">
      <w:pPr>
        <w:pStyle w:val="Caption"/>
        <w:spacing w:before="0" w:after="0"/>
      </w:pPr>
    </w:p>
    <w:p w:rsidR="00D025C0" w:rsidP="00D025C0" w:rsidRDefault="006401CD" w14:paraId="4D8A3424">
      <w:pPr>
        <w:pStyle w:val="Caption"/>
        <w:spacing w:before="0" w:after="0"/>
        <w:ind w:left="720"/>
        <w:rPr>
          <w:sz w:val="20"/>
          <w:szCs w:val="20"/>
        </w:rPr>
      </w:pPr>
      <w:r>
        <w:lastRenderedPageBreak/>
        <w:t>TC</w:t>
      </w:r>
      <w:r w:rsidR="00D025C0">
        <w:t>-2.1</w:t>
      </w:r>
      <w:r w:rsidR="00D025C0">
        <w:tab/>
      </w:r>
      <w:r w:rsidR="00D025C0">
        <w:t>Team Captain Sign up</w:t>
      </w:r>
    </w:p>
    <w:tbl>
      <w:tblPr>
        <w:tblW w:w="0" w:type="auto"/>
        <w:tblInd w:w="7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uble" w:color="auto" w:sz="6" w:space="0"/>
          <w:insideV w:val="double" w:color="auto" w:sz="6" w:space="0"/>
        </w:tblBorders>
        <w:tblLayout w:type="fixed"/>
        <w:tblLook w:val="0000"/>
      </w:tblPr>
      <w:tblGrid>
        <w:gridCol w:w="2088"/>
        <w:gridCol w:w="6768"/>
      </w:tblGrid>
      <w:tr w:rsidR="00D025C0" w:rsidTr="638CA6B1" w14:paraId="1BFA801A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D025C0" w:rsidP="00857893" w:rsidRDefault="00D025C0" w14:paraId="676BD6A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Task</w:t>
            </w:r>
          </w:p>
        </w:tc>
        <w:tc>
          <w:tcPr>
            <w:tcW w:w="6768" w:type="dxa"/>
            <w:tcBorders>
              <w:top w:val="single" w:color="auto" w:sz="12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D025C0" w:rsidP="00857893" w:rsidRDefault="00D025C0" w14:paraId="14BEBE52">
            <w:r>
              <w:t xml:space="preserve">Signing up for a account and team </w:t>
            </w:r>
          </w:p>
        </w:tc>
      </w:tr>
      <w:tr w:rsidR="00D025C0" w:rsidTr="638CA6B1" w14:paraId="45524D6E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D025C0" w:rsidP="00857893" w:rsidRDefault="00D025C0" w14:paraId="2A99402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D025C0" w:rsidP="002F4F96" w:rsidRDefault="00D025C0" w14:paraId="583280D6">
            <w:r>
              <w:t xml:space="preserve">User(TC) Registers an account </w:t>
            </w:r>
          </w:p>
        </w:tc>
      </w:tr>
      <w:tr w:rsidR="00D025C0" w:rsidTr="638CA6B1" w14:paraId="03D51485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D025C0" w:rsidP="00857893" w:rsidRDefault="00D025C0" w14:paraId="6DB0684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D025C0" w:rsidP="00857893" w:rsidRDefault="00D025C0" w14:paraId="19FF85B4">
            <w:r>
              <w:t>p</w:t>
            </w:r>
            <w:r w:rsidRPr="00CB291A">
              <w:t>layer has not already signed up</w:t>
            </w:r>
          </w:p>
        </w:tc>
      </w:tr>
      <w:tr w:rsidR="00D025C0" w:rsidTr="638CA6B1" w14:paraId="7E6D42EB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D025C0" w:rsidP="00857893" w:rsidRDefault="00D025C0" w14:paraId="12DF2B3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D025C0" w:rsidP="002F4F96" w:rsidRDefault="00D025C0" w14:paraId="035C893C">
            <w:r>
              <w:t xml:space="preserve">Program is compliant with </w:t>
            </w:r>
            <w:r w:rsidR="002F4F96">
              <w:t>Team Captains</w:t>
            </w:r>
            <w:r>
              <w:t xml:space="preserve"> computer and player has started application.</w:t>
            </w:r>
            <w:r w:rsidR="006401CD">
              <w:t xml:space="preserve"> </w:t>
            </w:r>
            <w:r w:rsidR="00CB2E08">
              <w:t>TC-1.1 has been completed.</w:t>
            </w:r>
          </w:p>
        </w:tc>
      </w:tr>
      <w:tr w:rsidR="00D025C0" w:rsidTr="638CA6B1" w14:paraId="081C4EE1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D025C0" w:rsidP="00857893" w:rsidRDefault="00D025C0" w14:paraId="5461CF1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46354E" w:rsidP="002F4F96" w:rsidRDefault="0046354E" w14:paraId="081A6EE2">
            <w:pPr>
              <w:numPr>
                <w:ilvl w:val="0"/>
                <w:numId w:val="18"/>
              </w:numPr>
              <w:spacing w:after="0" w:line="240" w:lineRule="auto"/>
            </w:pPr>
            <w:r>
              <w:t>TC decided to Sign up.</w:t>
            </w:r>
          </w:p>
          <w:p w:rsidR="0046354E" w:rsidP="002F4F96" w:rsidRDefault="0046354E" w14:paraId="5ADADB8B">
            <w:pPr>
              <w:numPr>
                <w:ilvl w:val="0"/>
                <w:numId w:val="18"/>
              </w:numPr>
              <w:spacing w:after="0" w:line="240" w:lineRule="auto"/>
            </w:pPr>
            <w:r>
              <w:t>Application presents form for TC to fill out.</w:t>
            </w:r>
          </w:p>
          <w:p w:rsidR="00D025C0" w:rsidP="002F4F96" w:rsidRDefault="0046354E" w14:paraId="4AA41DB2">
            <w:pPr>
              <w:numPr>
                <w:ilvl w:val="0"/>
                <w:numId w:val="18"/>
              </w:numPr>
              <w:spacing w:after="0" w:line="240" w:lineRule="auto"/>
            </w:pPr>
            <w:r>
              <w:t>TC</w:t>
            </w:r>
            <w:r w:rsidR="00D025C0">
              <w:t xml:space="preserve"> fills out the required info such as Name, Address, Email, Telephone, DOB</w:t>
            </w:r>
          </w:p>
          <w:p w:rsidR="00D025C0" w:rsidP="002F4F96" w:rsidRDefault="00D025C0" w14:paraId="0B3C568C">
            <w:pPr>
              <w:numPr>
                <w:ilvl w:val="0"/>
                <w:numId w:val="18"/>
              </w:numPr>
              <w:spacing w:after="0" w:line="240" w:lineRule="auto"/>
            </w:pPr>
            <w:r>
              <w:t>Creates User Name and Password</w:t>
            </w:r>
          </w:p>
          <w:p w:rsidR="008B7B08" w:rsidP="002F4F96" w:rsidRDefault="008B7B08" w14:paraId="272BBC4F">
            <w:pPr>
              <w:numPr>
                <w:ilvl w:val="0"/>
                <w:numId w:val="18"/>
              </w:numPr>
              <w:spacing w:after="0" w:line="240" w:lineRule="auto"/>
            </w:pPr>
            <w:r>
              <w:t>Application validates that User name and password are valid and not already in use.</w:t>
            </w:r>
          </w:p>
          <w:p w:rsidR="00D025C0" w:rsidP="002F4F96" w:rsidRDefault="00D025C0" w14:paraId="28C0CB24">
            <w:pPr>
              <w:numPr>
                <w:ilvl w:val="0"/>
                <w:numId w:val="18"/>
              </w:numPr>
              <w:spacing w:after="0" w:line="240" w:lineRule="auto"/>
            </w:pPr>
            <w:r>
              <w:t>Agrees to the terms and conditions</w:t>
            </w:r>
            <w:r w:rsidR="008B7B08">
              <w:t>.</w:t>
            </w:r>
          </w:p>
          <w:p w:rsidR="008B7B08" w:rsidP="002F4F96" w:rsidRDefault="008B7B08" w14:paraId="3870F507">
            <w:pPr>
              <w:numPr>
                <w:ilvl w:val="0"/>
                <w:numId w:val="18"/>
              </w:numPr>
              <w:spacing w:after="0" w:line="240" w:lineRule="auto"/>
            </w:pPr>
            <w:r>
              <w:t>Application prompts user to check for validation</w:t>
            </w:r>
          </w:p>
          <w:p w:rsidR="00D025C0" w:rsidP="002F4F96" w:rsidRDefault="00D025C0" w14:paraId="4EA805CC">
            <w:pPr>
              <w:numPr>
                <w:ilvl w:val="0"/>
                <w:numId w:val="18"/>
              </w:numPr>
              <w:spacing w:after="0" w:line="240" w:lineRule="auto"/>
            </w:pPr>
            <w:r>
              <w:t xml:space="preserve">sign up is not complete until players confirms </w:t>
            </w:r>
            <w:r w:rsidR="008B7B08">
              <w:t>validation</w:t>
            </w:r>
          </w:p>
          <w:p w:rsidR="00D025C0" w:rsidP="002F4F96" w:rsidRDefault="008B7B08" w14:paraId="486BC977">
            <w:pPr>
              <w:numPr>
                <w:ilvl w:val="0"/>
                <w:numId w:val="18"/>
              </w:numPr>
              <w:spacing w:after="0" w:line="240" w:lineRule="auto"/>
            </w:pPr>
            <w:r>
              <w:t>TC</w:t>
            </w:r>
            <w:r w:rsidR="00D025C0">
              <w:t xml:space="preserve"> confirms the sign up process by confirming via email</w:t>
            </w:r>
          </w:p>
        </w:tc>
      </w:tr>
      <w:tr w:rsidR="00D025C0" w:rsidTr="638CA6B1" w14:paraId="3F709CC2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D025C0" w:rsidP="00857893" w:rsidRDefault="00D025C0" w14:paraId="4AFA686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D025C0" w:rsidP="002F4F96" w:rsidRDefault="638CA6B1" w14:paraId="3FFCE2A6">
            <w:pPr>
              <w:numPr>
                <w:ilvl w:val="0"/>
                <w:numId w:val="4"/>
              </w:numPr>
              <w:spacing w:after="0" w:line="240" w:lineRule="auto"/>
            </w:pPr>
            <w:r>
              <w:t>TC failed to confirm his email, TC is not signed up</w:t>
            </w:r>
          </w:p>
          <w:p w:rsidR="00D025C0" w:rsidP="002F4F96" w:rsidRDefault="00D025C0" w14:paraId="7041FF50">
            <w:pPr>
              <w:numPr>
                <w:ilvl w:val="0"/>
                <w:numId w:val="4"/>
              </w:numPr>
              <w:spacing w:after="0" w:line="240" w:lineRule="auto"/>
            </w:pPr>
            <w:r>
              <w:t>Re-requests sign up</w:t>
            </w:r>
          </w:p>
        </w:tc>
      </w:tr>
      <w:tr w:rsidR="00D025C0" w:rsidTr="638CA6B1" w14:paraId="2172A4E6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single" w:color="auto" w:sz="12" w:space="0"/>
              <w:right w:val="double" w:color="auto" w:sz="6" w:space="0"/>
            </w:tcBorders>
          </w:tcPr>
          <w:p w:rsidR="00D025C0" w:rsidP="00857893" w:rsidRDefault="00D025C0" w14:paraId="06BEDA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</w:tcPr>
          <w:p w:rsidR="00D025C0" w:rsidP="00D025C0" w:rsidRDefault="00D025C0" w14:paraId="05DAEA54">
            <w:pPr>
              <w:spacing w:before="120" w:after="0" w:line="240" w:lineRule="auto"/>
            </w:pPr>
            <w:r>
              <w:t>Sign up is complete and Team Captain has the ability to</w:t>
            </w:r>
            <w:r w:rsidR="00857893">
              <w:t xml:space="preserve"> log in and</w:t>
            </w:r>
            <w:r>
              <w:t xml:space="preserve"> start creating/managing his teams</w:t>
            </w:r>
          </w:p>
        </w:tc>
      </w:tr>
    </w:tbl>
    <w:p w:rsidR="00D025C0" w:rsidP="006A2103" w:rsidRDefault="00D025C0" w14:paraId="2FFDBCD1">
      <w:pPr>
        <w:pStyle w:val="Caption"/>
        <w:spacing w:before="0" w:after="0"/>
        <w:ind w:left="720"/>
      </w:pPr>
    </w:p>
    <w:p w:rsidR="00C16046" w:rsidP="00C16046" w:rsidRDefault="006401CD" w14:paraId="4538836C">
      <w:pPr>
        <w:pStyle w:val="Caption"/>
        <w:spacing w:before="0" w:after="0"/>
        <w:ind w:left="720"/>
        <w:rPr>
          <w:sz w:val="20"/>
          <w:szCs w:val="20"/>
        </w:rPr>
      </w:pPr>
      <w:r>
        <w:t>TC</w:t>
      </w:r>
      <w:r w:rsidR="00C16046">
        <w:t>-2.2</w:t>
      </w:r>
      <w:r w:rsidR="00C16046">
        <w:tab/>
      </w:r>
      <w:r w:rsidR="00C16046">
        <w:t>Team Captain Login</w:t>
      </w:r>
    </w:p>
    <w:tbl>
      <w:tblPr>
        <w:tblW w:w="0" w:type="auto"/>
        <w:tblInd w:w="7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uble" w:color="auto" w:sz="6" w:space="0"/>
          <w:insideV w:val="double" w:color="auto" w:sz="6" w:space="0"/>
        </w:tblBorders>
        <w:tblLayout w:type="fixed"/>
        <w:tblLook w:val="0000"/>
      </w:tblPr>
      <w:tblGrid>
        <w:gridCol w:w="2088"/>
        <w:gridCol w:w="6768"/>
      </w:tblGrid>
      <w:tr w:rsidR="00C16046" w:rsidTr="16C5207A" w14:paraId="47587548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C16046" w:rsidP="00857893" w:rsidRDefault="00C16046" w14:paraId="2913598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Task</w:t>
            </w:r>
          </w:p>
        </w:tc>
        <w:tc>
          <w:tcPr>
            <w:tcW w:w="6768" w:type="dxa"/>
            <w:tcBorders>
              <w:top w:val="single" w:color="auto" w:sz="12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C16046" w:rsidP="00857893" w:rsidRDefault="00C16046" w14:paraId="1A88EDA3">
            <w:r>
              <w:t xml:space="preserve">Team Captain logs into the Client. </w:t>
            </w:r>
          </w:p>
        </w:tc>
      </w:tr>
      <w:tr w:rsidR="00C16046" w:rsidTr="16C5207A" w14:paraId="2B259995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C16046" w:rsidP="00857893" w:rsidRDefault="00C16046" w14:paraId="5B19C34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C16046" w:rsidP="00C16046" w:rsidRDefault="00C16046" w14:paraId="3C78CA85">
            <w:r>
              <w:t xml:space="preserve">TC Logs into account and gains access to manage his team. </w:t>
            </w:r>
          </w:p>
        </w:tc>
      </w:tr>
      <w:tr w:rsidR="00C16046" w:rsidTr="16C5207A" w14:paraId="159635D4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C16046" w:rsidP="00857893" w:rsidRDefault="00C16046" w14:paraId="21B5179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C16046" w:rsidP="00C16046" w:rsidRDefault="00C16046" w14:paraId="542BD0C8">
            <w:r>
              <w:t>Team Captain</w:t>
            </w:r>
            <w:r w:rsidRPr="00CB291A">
              <w:t xml:space="preserve"> has already signed up</w:t>
            </w:r>
          </w:p>
        </w:tc>
      </w:tr>
      <w:tr w:rsidR="00C16046" w:rsidTr="16C5207A" w14:paraId="204EE2D0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C16046" w:rsidP="00857893" w:rsidRDefault="00C16046" w14:paraId="43B0EB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C16046" w:rsidP="00C16046" w:rsidRDefault="00C16046" w14:paraId="1F55D0F6">
            <w:r>
              <w:t>Program is compliant with Team Captains computer and has started application.</w:t>
            </w:r>
            <w:r w:rsidR="00CC0827">
              <w:t xml:space="preserve"> TC-1.1 has been completed. </w:t>
            </w:r>
          </w:p>
        </w:tc>
      </w:tr>
      <w:tr w:rsidR="00C16046" w:rsidTr="16C5207A" w14:paraId="15BB8F59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C16046" w:rsidP="00857893" w:rsidRDefault="00C16046" w14:paraId="788199B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C16046" w:rsidP="008B7B08" w:rsidRDefault="008470E4" w14:paraId="68AFF539">
            <w:pPr>
              <w:numPr>
                <w:ilvl w:val="0"/>
                <w:numId w:val="33"/>
              </w:numPr>
              <w:spacing w:after="0" w:line="240" w:lineRule="auto"/>
            </w:pPr>
            <w:r>
              <w:t>T</w:t>
            </w:r>
            <w:r w:rsidR="009B6466">
              <w:t>C decided to</w:t>
            </w:r>
            <w:r>
              <w:t xml:space="preserve"> Log In.</w:t>
            </w:r>
          </w:p>
          <w:p w:rsidR="00C16046" w:rsidP="008B7B08" w:rsidRDefault="008470E4" w14:paraId="13663F1F">
            <w:pPr>
              <w:numPr>
                <w:ilvl w:val="0"/>
                <w:numId w:val="33"/>
              </w:numPr>
              <w:spacing w:after="0" w:line="240" w:lineRule="auto"/>
            </w:pPr>
            <w:r>
              <w:t xml:space="preserve">Application </w:t>
            </w:r>
            <w:r w:rsidR="00857893">
              <w:t>prompts</w:t>
            </w:r>
            <w:r>
              <w:t xml:space="preserve"> TC for </w:t>
            </w:r>
            <w:r w:rsidR="00C16046">
              <w:t>User Name and Password</w:t>
            </w:r>
          </w:p>
          <w:p w:rsidR="00C16046" w:rsidP="008B7B08" w:rsidRDefault="00C16046" w14:paraId="2994A056">
            <w:pPr>
              <w:numPr>
                <w:ilvl w:val="0"/>
                <w:numId w:val="33"/>
              </w:numPr>
              <w:spacing w:after="0" w:line="240" w:lineRule="auto"/>
            </w:pPr>
            <w:r>
              <w:t>Agrees to the terms and conditions</w:t>
            </w:r>
          </w:p>
          <w:p w:rsidR="00C16046" w:rsidP="008B7B08" w:rsidRDefault="00681DBC" w14:paraId="53E18277">
            <w:pPr>
              <w:numPr>
                <w:ilvl w:val="0"/>
                <w:numId w:val="33"/>
              </w:numPr>
              <w:spacing w:after="0" w:line="240" w:lineRule="auto"/>
            </w:pPr>
            <w:r>
              <w:t>Application logs user on.</w:t>
            </w:r>
          </w:p>
          <w:p w:rsidR="00C16046" w:rsidP="00681DBC" w:rsidRDefault="00681DBC" w14:paraId="6D2D32E6">
            <w:pPr>
              <w:numPr>
                <w:ilvl w:val="0"/>
                <w:numId w:val="33"/>
              </w:numPr>
              <w:spacing w:after="0" w:line="240" w:lineRule="auto"/>
            </w:pPr>
            <w:r>
              <w:t xml:space="preserve">TC is able to start managing teams, rosters and notifications. </w:t>
            </w:r>
          </w:p>
        </w:tc>
      </w:tr>
      <w:tr w:rsidR="00C16046" w:rsidTr="16C5207A" w14:paraId="1ED40DBC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C16046" w:rsidP="00857893" w:rsidRDefault="00C16046" w14:paraId="57000FE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C16046" w:rsidP="00857893" w:rsidRDefault="16C5207A" w14:paraId="47243962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TC failed to enter a valid username and password. TC is prompted to try signing in again. </w:t>
            </w:r>
          </w:p>
          <w:p w:rsidR="00C16046" w:rsidP="00857893" w:rsidRDefault="16C5207A" w14:paraId="15193F1D">
            <w:pPr>
              <w:numPr>
                <w:ilvl w:val="0"/>
                <w:numId w:val="4"/>
              </w:numPr>
              <w:spacing w:after="0" w:line="240" w:lineRule="auto"/>
            </w:pPr>
            <w:r>
              <w:t>TC is not signed up, reverts user back to TC-2.1</w:t>
            </w:r>
          </w:p>
          <w:p w:rsidR="00C16046" w:rsidP="00857893" w:rsidRDefault="00681DBC" w14:paraId="4D527A4D">
            <w:pPr>
              <w:numPr>
                <w:ilvl w:val="0"/>
                <w:numId w:val="4"/>
              </w:numPr>
              <w:spacing w:after="0" w:line="240" w:lineRule="auto"/>
            </w:pPr>
            <w:r>
              <w:t>TC cancels/closes application.</w:t>
            </w:r>
          </w:p>
        </w:tc>
      </w:tr>
      <w:tr w:rsidR="00C16046" w:rsidTr="16C5207A" w14:paraId="1F000D2D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single" w:color="auto" w:sz="12" w:space="0"/>
              <w:right w:val="double" w:color="auto" w:sz="6" w:space="0"/>
            </w:tcBorders>
          </w:tcPr>
          <w:p w:rsidR="00C16046" w:rsidP="00857893" w:rsidRDefault="00C16046" w14:paraId="554E21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</w:tcPr>
          <w:p w:rsidR="00C16046" w:rsidP="00681DBC" w:rsidRDefault="00C16046" w14:paraId="7A57E504">
            <w:pPr>
              <w:spacing w:before="120" w:after="0" w:line="240" w:lineRule="auto"/>
            </w:pPr>
            <w:r>
              <w:t xml:space="preserve">Sign </w:t>
            </w:r>
            <w:r w:rsidR="00681DBC">
              <w:t xml:space="preserve">in </w:t>
            </w:r>
            <w:r>
              <w:t>is complete and Team Captain has the ability to start creating/managing his teams</w:t>
            </w:r>
          </w:p>
        </w:tc>
      </w:tr>
    </w:tbl>
    <w:p w:rsidR="00016448" w:rsidP="006A2103" w:rsidRDefault="00016448" w14:paraId="6A9C5D87">
      <w:pPr>
        <w:pStyle w:val="Caption"/>
        <w:spacing w:before="0" w:after="0"/>
        <w:ind w:left="720"/>
      </w:pPr>
    </w:p>
    <w:p w:rsidR="006A2103" w:rsidP="006A2103" w:rsidRDefault="006A2103" w14:paraId="67F08185">
      <w:pPr>
        <w:pStyle w:val="Caption"/>
        <w:spacing w:before="0" w:after="0"/>
        <w:ind w:left="720"/>
        <w:rPr>
          <w:sz w:val="20"/>
          <w:szCs w:val="20"/>
        </w:rPr>
      </w:pPr>
      <w:r>
        <w:t>TC-</w:t>
      </w:r>
      <w:r w:rsidR="002F4F96">
        <w:t>3</w:t>
      </w:r>
      <w:r>
        <w:t>.1</w:t>
      </w:r>
      <w:r>
        <w:tab/>
      </w:r>
      <w:r>
        <w:t>View Forms</w:t>
      </w:r>
    </w:p>
    <w:tbl>
      <w:tblPr>
        <w:tblW w:w="0" w:type="auto"/>
        <w:tblInd w:w="7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uble" w:color="auto" w:sz="6" w:space="0"/>
          <w:insideV w:val="double" w:color="auto" w:sz="6" w:space="0"/>
        </w:tblBorders>
        <w:tblLayout w:type="fixed"/>
        <w:tblLook w:val="0000"/>
      </w:tblPr>
      <w:tblGrid>
        <w:gridCol w:w="2088"/>
        <w:gridCol w:w="6768"/>
      </w:tblGrid>
      <w:tr w:rsidR="006A2103" w:rsidTr="3FE9AEDC" w14:paraId="62626F9E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66F18D4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Task</w:t>
            </w:r>
          </w:p>
        </w:tc>
        <w:tc>
          <w:tcPr>
            <w:tcW w:w="6768" w:type="dxa"/>
            <w:tcBorders>
              <w:top w:val="single" w:color="auto" w:sz="12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6A2103" w:rsidP="00857893" w:rsidRDefault="006A2103" w14:paraId="14249B60">
            <w:r>
              <w:t>Team Captain views submitted softball team application forms</w:t>
            </w:r>
          </w:p>
        </w:tc>
      </w:tr>
      <w:tr w:rsidR="006A2103" w:rsidTr="3FE9AEDC" w14:paraId="4E6F861A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4DA6A7C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6A2103" w:rsidP="00857893" w:rsidRDefault="006A2103" w14:paraId="3C0413F3">
            <w:r>
              <w:t>Submitted application forms are displayed to the Team Captain.</w:t>
            </w:r>
          </w:p>
        </w:tc>
      </w:tr>
      <w:tr w:rsidR="006A2103" w:rsidTr="3FE9AEDC" w14:paraId="5F08F557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39D8E17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6A2103" w:rsidP="00857893" w:rsidRDefault="006A2103" w14:paraId="5CF4D54C">
            <w:r>
              <w:t xml:space="preserve">Team Captain has successfully accessed the system. </w:t>
            </w:r>
          </w:p>
        </w:tc>
      </w:tr>
      <w:tr w:rsidR="006A2103" w:rsidTr="3FE9AEDC" w14:paraId="7FC11841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0E2B532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6A2103" w:rsidP="00CB2E08" w:rsidRDefault="006A2103" w14:paraId="75A620B7">
            <w:r>
              <w:t>TC-</w:t>
            </w:r>
            <w:r w:rsidR="00CB2E08">
              <w:t>2</w:t>
            </w:r>
            <w:r>
              <w:t>.1</w:t>
            </w:r>
            <w:r w:rsidR="00CB2E08">
              <w:t xml:space="preserve"> and TC-2.2</w:t>
            </w:r>
            <w:r>
              <w:t xml:space="preserve"> has been completed.</w:t>
            </w:r>
          </w:p>
        </w:tc>
      </w:tr>
      <w:tr w:rsidR="006A2103" w:rsidTr="3FE9AEDC" w14:paraId="0576A4B1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5494FA5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6A2103" w:rsidP="002F4F96" w:rsidRDefault="00016448" w14:paraId="18221237">
            <w:pPr>
              <w:numPr>
                <w:ilvl w:val="0"/>
                <w:numId w:val="8"/>
              </w:numPr>
              <w:spacing w:after="0" w:line="240" w:lineRule="auto"/>
            </w:pPr>
            <w:r>
              <w:t>Team Captain</w:t>
            </w:r>
            <w:r w:rsidR="006A2103">
              <w:t xml:space="preserve"> </w:t>
            </w:r>
            <w:r>
              <w:t>chooses</w:t>
            </w:r>
            <w:r w:rsidR="006A2103">
              <w:t xml:space="preserve"> to examine the submitted application forms.</w:t>
            </w:r>
          </w:p>
          <w:p w:rsidR="00016448" w:rsidP="002F4F96" w:rsidRDefault="00016448" w14:paraId="0AF71A50">
            <w:pPr>
              <w:numPr>
                <w:ilvl w:val="0"/>
                <w:numId w:val="8"/>
              </w:numPr>
              <w:spacing w:after="0" w:line="240" w:lineRule="auto"/>
            </w:pPr>
            <w:r>
              <w:t>Application displays list of active forms</w:t>
            </w:r>
          </w:p>
          <w:p w:rsidR="006A2103" w:rsidP="002F4F96" w:rsidRDefault="006A2103" w14:paraId="2915F881">
            <w:pPr>
              <w:numPr>
                <w:ilvl w:val="0"/>
                <w:numId w:val="8"/>
              </w:numPr>
              <w:spacing w:after="0" w:line="240" w:lineRule="auto"/>
            </w:pPr>
            <w:r>
              <w:t>Team Captain chooses to display some subset of forms.</w:t>
            </w:r>
          </w:p>
          <w:p w:rsidR="006A2103" w:rsidP="002F4F96" w:rsidRDefault="006A2103" w14:paraId="29B50D69">
            <w:pPr>
              <w:numPr>
                <w:ilvl w:val="0"/>
                <w:numId w:val="8"/>
              </w:numPr>
              <w:spacing w:after="0" w:line="240" w:lineRule="auto"/>
            </w:pPr>
            <w:r>
              <w:t>Information from the forms and/or status of the forms is displayed.</w:t>
            </w:r>
          </w:p>
          <w:p w:rsidR="006A2103" w:rsidP="002F4F96" w:rsidRDefault="006A2103" w14:paraId="5278CEAE">
            <w:pPr>
              <w:numPr>
                <w:ilvl w:val="0"/>
                <w:numId w:val="8"/>
              </w:numPr>
              <w:spacing w:after="0" w:line="240" w:lineRule="auto"/>
            </w:pPr>
            <w:r>
              <w:t>Information is examined by the Team Captain.</w:t>
            </w:r>
          </w:p>
          <w:p w:rsidR="006A2103" w:rsidP="002F4F96" w:rsidRDefault="006A2103" w14:paraId="574CED6C">
            <w:pPr>
              <w:numPr>
                <w:ilvl w:val="0"/>
                <w:numId w:val="8"/>
              </w:numPr>
              <w:spacing w:after="0" w:line="240" w:lineRule="auto"/>
            </w:pPr>
            <w:r>
              <w:t>Team Captain chooses to validate the form (handled in TC-2.2)</w:t>
            </w:r>
          </w:p>
          <w:p w:rsidR="006A2103" w:rsidP="002F4F96" w:rsidRDefault="006A2103" w14:paraId="5CDBC031">
            <w:pPr>
              <w:numPr>
                <w:ilvl w:val="0"/>
                <w:numId w:val="8"/>
              </w:numPr>
              <w:spacing w:after="0" w:line="240" w:lineRule="auto"/>
            </w:pPr>
            <w:r>
              <w:t>Current information viewed by the Team Captain is closed.</w:t>
            </w:r>
          </w:p>
          <w:p w:rsidR="006A2103" w:rsidP="002F4F96" w:rsidRDefault="006A2103" w14:paraId="77DE048F">
            <w:pPr>
              <w:numPr>
                <w:ilvl w:val="0"/>
                <w:numId w:val="8"/>
              </w:numPr>
              <w:spacing w:after="0" w:line="240" w:lineRule="auto"/>
            </w:pPr>
            <w:r>
              <w:t>Team Captain decides to view another subset of forms.</w:t>
            </w:r>
          </w:p>
          <w:p w:rsidR="006A2103" w:rsidP="002F4F96" w:rsidRDefault="006A2103" w14:paraId="32DD5886">
            <w:pPr>
              <w:numPr>
                <w:ilvl w:val="0"/>
                <w:numId w:val="8"/>
              </w:numPr>
              <w:spacing w:after="0" w:line="240" w:lineRule="auto"/>
            </w:pPr>
            <w:r>
              <w:t>Form display is closed.</w:t>
            </w:r>
          </w:p>
        </w:tc>
      </w:tr>
      <w:tr w:rsidR="006A2103" w:rsidTr="3FE9AEDC" w14:paraId="18ADB76D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1129AF1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6A2103" w:rsidP="002F4F96" w:rsidRDefault="006A2103" w14:paraId="6E387386">
            <w:pPr>
              <w:numPr>
                <w:ilvl w:val="0"/>
                <w:numId w:val="4"/>
              </w:numPr>
              <w:spacing w:after="0" w:line="240" w:lineRule="auto"/>
            </w:pPr>
            <w:r>
              <w:t>Team Captain attempts to exit before viewing new forms.  Team Captain is notified there are unread forms.</w:t>
            </w:r>
          </w:p>
        </w:tc>
      </w:tr>
      <w:tr w:rsidR="006A2103" w:rsidTr="3FE9AEDC" w14:paraId="00343BE6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single" w:color="auto" w:sz="12" w:space="0"/>
              <w:right w:val="double" w:color="auto" w:sz="6" w:space="0"/>
            </w:tcBorders>
          </w:tcPr>
          <w:p w:rsidR="006A2103" w:rsidP="00857893" w:rsidRDefault="3FE9AEDC" w14:paraId="13FA1A6C">
            <w:pPr>
              <w:spacing w:after="0" w:line="240" w:lineRule="auto"/>
              <w:rPr>
                <w:b/>
                <w:bCs/>
              </w:rPr>
            </w:pPr>
            <w:r w:rsidRPr="3FE9AEDC">
              <w:rPr>
                <w:b/>
                <w:bCs/>
              </w:rPr>
              <w:t>Post 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</w:tcPr>
          <w:p w:rsidR="006A2103" w:rsidP="00857893" w:rsidRDefault="006A2103" w14:paraId="4D367355">
            <w:pPr>
              <w:spacing w:after="0" w:line="240" w:lineRule="auto"/>
            </w:pPr>
            <w:r>
              <w:t>Form display is closed, viewed forms marked as read.</w:t>
            </w:r>
          </w:p>
        </w:tc>
      </w:tr>
    </w:tbl>
    <w:p w:rsidR="00106938" w:rsidP="00C047CB" w:rsidRDefault="00106938" w14:paraId="0C258C68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A2103" w:rsidP="006A2103" w:rsidRDefault="006A2103" w14:paraId="05CBA1BA">
      <w:pPr>
        <w:pStyle w:val="Caption"/>
        <w:spacing w:before="0" w:after="0"/>
        <w:ind w:left="720"/>
        <w:rPr>
          <w:sz w:val="20"/>
          <w:szCs w:val="20"/>
        </w:rPr>
      </w:pPr>
      <w:r>
        <w:t>TC-</w:t>
      </w:r>
      <w:r w:rsidR="002F4F96">
        <w:t>3</w:t>
      </w:r>
      <w:r>
        <w:t>.2</w:t>
      </w:r>
      <w:r>
        <w:tab/>
      </w:r>
      <w:r>
        <w:t>Validate Forms</w:t>
      </w:r>
    </w:p>
    <w:tbl>
      <w:tblPr>
        <w:tblW w:w="8856" w:type="dxa"/>
        <w:tblInd w:w="7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uble" w:color="auto" w:sz="6" w:space="0"/>
          <w:insideV w:val="double" w:color="auto" w:sz="6" w:space="0"/>
        </w:tblBorders>
        <w:tblLayout w:type="fixed"/>
        <w:tblLook w:val="0000"/>
      </w:tblPr>
      <w:tblGrid>
        <w:gridCol w:w="2088"/>
        <w:gridCol w:w="6768"/>
      </w:tblGrid>
      <w:tr w:rsidR="006A2103" w:rsidTr="20602E0C" w14:paraId="4220E580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2AF9D84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Task</w:t>
            </w:r>
          </w:p>
        </w:tc>
        <w:tc>
          <w:tcPr>
            <w:tcW w:w="6768" w:type="dxa"/>
            <w:tcBorders>
              <w:top w:val="single" w:color="auto" w:sz="12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6A2103" w:rsidP="00857893" w:rsidRDefault="006A2103" w14:paraId="39C49618">
            <w:r>
              <w:t>Team Captain validates information in the form.</w:t>
            </w:r>
          </w:p>
        </w:tc>
      </w:tr>
      <w:tr w:rsidR="006A2103" w:rsidTr="20602E0C" w14:paraId="71C96129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395D558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6A2103" w:rsidP="00857893" w:rsidRDefault="006A2103" w14:paraId="2F8C501C">
            <w:r>
              <w:t>Team Captain decides if information provided from the players meets requirements.</w:t>
            </w:r>
          </w:p>
        </w:tc>
      </w:tr>
      <w:tr w:rsidR="006A2103" w:rsidTr="20602E0C" w14:paraId="50E64ADB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4814E7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6A2103" w:rsidP="00857893" w:rsidRDefault="006A2103" w14:paraId="3C7D85C7">
            <w:r>
              <w:t>Team Captain has successfully accessed the system and viewed a form.</w:t>
            </w:r>
          </w:p>
        </w:tc>
      </w:tr>
      <w:tr w:rsidR="006A2103" w:rsidTr="20602E0C" w14:paraId="09A6FFE2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598D5D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6A2103" w:rsidP="00857893" w:rsidRDefault="006A2103" w14:paraId="4C9FCB09">
            <w:r>
              <w:t>TC-1.1 has been completed and TC-2.1 has been executed.</w:t>
            </w:r>
          </w:p>
        </w:tc>
      </w:tr>
      <w:tr w:rsidR="006A2103" w:rsidTr="20602E0C" w14:paraId="54206A35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5F01D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6A2103" w:rsidP="002F4F96" w:rsidRDefault="006A2103" w14:paraId="292DED04">
            <w:pPr>
              <w:numPr>
                <w:ilvl w:val="0"/>
                <w:numId w:val="9"/>
              </w:numPr>
              <w:spacing w:after="0" w:line="240" w:lineRule="auto"/>
            </w:pPr>
            <w:r>
              <w:t>Team Captain chooses to validate a form.</w:t>
            </w:r>
          </w:p>
          <w:p w:rsidR="006A2103" w:rsidP="002F4F96" w:rsidRDefault="006A2103" w14:paraId="51896B34">
            <w:pPr>
              <w:numPr>
                <w:ilvl w:val="0"/>
                <w:numId w:val="9"/>
              </w:numPr>
              <w:spacing w:after="0" w:line="240" w:lineRule="auto"/>
            </w:pPr>
            <w:r>
              <w:t>Team Captain determines if requirements are met.</w:t>
            </w:r>
          </w:p>
          <w:p w:rsidR="006A2103" w:rsidP="002F4F96" w:rsidRDefault="006A2103" w14:paraId="728F3F06">
            <w:pPr>
              <w:numPr>
                <w:ilvl w:val="0"/>
                <w:numId w:val="9"/>
              </w:numPr>
              <w:spacing w:after="0" w:line="240" w:lineRule="auto"/>
            </w:pPr>
            <w:r>
              <w:t>If Team Captain determines additional information is necessary, player is notified.</w:t>
            </w:r>
          </w:p>
          <w:p w:rsidR="006A2103" w:rsidP="002F4F96" w:rsidRDefault="006A2103" w14:paraId="7CF72CE5">
            <w:pPr>
              <w:numPr>
                <w:ilvl w:val="0"/>
                <w:numId w:val="9"/>
              </w:numPr>
              <w:spacing w:after="0" w:line="240" w:lineRule="auto"/>
            </w:pPr>
            <w:r>
              <w:t>A form which meets requirements is added to the roster (TC-3.1)</w:t>
            </w:r>
          </w:p>
          <w:p w:rsidR="006A2103" w:rsidP="002F4F96" w:rsidRDefault="006A2103" w14:paraId="425B5FFD">
            <w:pPr>
              <w:numPr>
                <w:ilvl w:val="0"/>
                <w:numId w:val="9"/>
              </w:numPr>
              <w:spacing w:after="0" w:line="240" w:lineRule="auto"/>
            </w:pPr>
            <w:r>
              <w:t>A form which does not meet requirements is identified and marked.</w:t>
            </w:r>
          </w:p>
          <w:p w:rsidR="006A2103" w:rsidP="002F4F96" w:rsidRDefault="006A2103" w14:paraId="75EA14AB">
            <w:pPr>
              <w:numPr>
                <w:ilvl w:val="0"/>
                <w:numId w:val="9"/>
              </w:numPr>
              <w:spacing w:after="0" w:line="240" w:lineRule="auto"/>
            </w:pPr>
            <w:r>
              <w:t>If Team Captain decides form is fraudulent or otherwise erroneous, Team Captain may decide to have a form removed.</w:t>
            </w:r>
          </w:p>
          <w:p w:rsidR="006A2103" w:rsidP="002F4F96" w:rsidRDefault="006A2103" w14:paraId="2B991426">
            <w:pPr>
              <w:numPr>
                <w:ilvl w:val="0"/>
                <w:numId w:val="9"/>
              </w:numPr>
              <w:spacing w:after="0" w:line="240" w:lineRule="auto"/>
            </w:pPr>
            <w:r>
              <w:t>Team Captain elects to validate another form.</w:t>
            </w:r>
          </w:p>
          <w:p w:rsidR="006A2103" w:rsidP="002F4F96" w:rsidRDefault="006A2103" w14:paraId="27DF1656">
            <w:pPr>
              <w:numPr>
                <w:ilvl w:val="0"/>
                <w:numId w:val="9"/>
              </w:numPr>
              <w:spacing w:after="0" w:line="240" w:lineRule="auto"/>
            </w:pPr>
            <w:r>
              <w:t>Form validation display is closed.</w:t>
            </w:r>
          </w:p>
        </w:tc>
      </w:tr>
      <w:tr w:rsidR="006A2103" w:rsidTr="20602E0C" w14:paraId="134F701B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0B14C1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6A2103" w:rsidP="002F4F96" w:rsidRDefault="006A2103" w14:paraId="6A846B0E">
            <w:pPr>
              <w:numPr>
                <w:ilvl w:val="0"/>
                <w:numId w:val="4"/>
              </w:numPr>
              <w:spacing w:after="0" w:line="240" w:lineRule="auto"/>
            </w:pPr>
            <w:r>
              <w:t>Team Captain attempts to close a form prior to validation.  Team Captain is notified that validation is incomplete.</w:t>
            </w:r>
          </w:p>
        </w:tc>
      </w:tr>
      <w:tr w:rsidR="006A2103" w:rsidTr="20602E0C" w14:paraId="341434C5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single" w:color="auto" w:sz="12" w:space="0"/>
              <w:right w:val="double" w:color="auto" w:sz="6" w:space="0"/>
            </w:tcBorders>
          </w:tcPr>
          <w:p w:rsidR="006A2103" w:rsidP="00857893" w:rsidRDefault="20602E0C" w14:paraId="7B76E3F2">
            <w:pPr>
              <w:spacing w:after="0" w:line="240" w:lineRule="auto"/>
              <w:rPr>
                <w:b/>
                <w:bCs/>
              </w:rPr>
            </w:pPr>
            <w:r w:rsidRPr="20602E0C">
              <w:rPr>
                <w:b/>
                <w:bCs/>
              </w:rPr>
              <w:t>Post 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</w:tcPr>
          <w:p w:rsidR="006A2103" w:rsidP="00857893" w:rsidRDefault="006A2103" w14:paraId="3D45D705">
            <w:pPr>
              <w:spacing w:after="0" w:line="240" w:lineRule="auto"/>
            </w:pPr>
            <w:r>
              <w:t>Form validation display is closed.  Validated and un-validated forms are distinguished.</w:t>
            </w:r>
          </w:p>
        </w:tc>
      </w:tr>
    </w:tbl>
    <w:p w:rsidR="006A2103" w:rsidP="00C047CB" w:rsidRDefault="006A2103" w14:paraId="5F6E343E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37247" w:rsidP="00C047CB" w:rsidRDefault="00337247" w14:paraId="3BCFD80D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A2103" w:rsidP="006A2103" w:rsidRDefault="006A2103" w14:paraId="4B0EDAEB">
      <w:pPr>
        <w:pStyle w:val="Caption"/>
        <w:spacing w:before="0" w:after="0"/>
        <w:ind w:left="720"/>
        <w:rPr>
          <w:sz w:val="20"/>
          <w:szCs w:val="20"/>
        </w:rPr>
      </w:pPr>
      <w:r>
        <w:t xml:space="preserve">TC- </w:t>
      </w:r>
      <w:proofErr w:type="gramStart"/>
      <w:r w:rsidR="002F4F96">
        <w:t>4</w:t>
      </w:r>
      <w:r>
        <w:t>.1</w:t>
      </w:r>
      <w:r w:rsidR="001B3885">
        <w:tab/>
      </w:r>
      <w:r w:rsidR="00681DBC">
        <w:t>Team/</w:t>
      </w:r>
      <w:r>
        <w:t>Roster Management</w:t>
      </w:r>
      <w:proofErr w:type="gramEnd"/>
    </w:p>
    <w:tbl>
      <w:tblPr>
        <w:tblW w:w="0" w:type="auto"/>
        <w:tblInd w:w="7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uble" w:color="auto" w:sz="6" w:space="0"/>
          <w:insideV w:val="double" w:color="auto" w:sz="6" w:space="0"/>
        </w:tblBorders>
        <w:tblLayout w:type="fixed"/>
        <w:tblLook w:val="0000"/>
      </w:tblPr>
      <w:tblGrid>
        <w:gridCol w:w="2088"/>
        <w:gridCol w:w="6768"/>
      </w:tblGrid>
      <w:tr w:rsidR="006A2103" w:rsidTr="3FE9AEDC" w14:paraId="6CA26E22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50CF48E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Task</w:t>
            </w:r>
          </w:p>
        </w:tc>
        <w:tc>
          <w:tcPr>
            <w:tcW w:w="6768" w:type="dxa"/>
            <w:tcBorders>
              <w:top w:val="single" w:color="auto" w:sz="12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6A2103" w:rsidP="00C67494" w:rsidRDefault="006A2103" w14:paraId="79F57687">
            <w:r>
              <w:t xml:space="preserve">The </w:t>
            </w:r>
            <w:r w:rsidR="00C67494">
              <w:t>TC</w:t>
            </w:r>
            <w:r>
              <w:t xml:space="preserve"> would like to view/manage the team’s roster.</w:t>
            </w:r>
          </w:p>
        </w:tc>
      </w:tr>
      <w:tr w:rsidR="006A2103" w:rsidTr="3FE9AEDC" w14:paraId="4C0A6DAC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4AAC486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6A2103" w:rsidP="00857893" w:rsidRDefault="006A2103" w14:paraId="4BB20E98">
            <w:r>
              <w:t>The application loads both “active” and “inactive” players on the roster along with their information.</w:t>
            </w:r>
          </w:p>
        </w:tc>
      </w:tr>
      <w:tr w:rsidR="006A2103" w:rsidTr="3FE9AEDC" w14:paraId="62CB9931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5EC4BCB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6A2103" w:rsidP="00857893" w:rsidRDefault="006A2103" w14:paraId="5B6ACA33">
            <w:r>
              <w:t>The application has started successfully and user has successfully logged in.</w:t>
            </w:r>
          </w:p>
        </w:tc>
      </w:tr>
      <w:tr w:rsidR="006A2103" w:rsidTr="3FE9AEDC" w14:paraId="582FADA5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61A025D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6A2103" w:rsidP="00857893" w:rsidRDefault="006A2103" w14:paraId="15FB48E7">
            <w:r>
              <w:t xml:space="preserve">U.C. 1.0 </w:t>
            </w:r>
            <w:r w:rsidRPr="0086592E">
              <w:t>has been executed immediately prior to triggering this Use Case</w:t>
            </w:r>
            <w:r>
              <w:t>.</w:t>
            </w:r>
          </w:p>
        </w:tc>
      </w:tr>
      <w:tr w:rsidR="006A2103" w:rsidTr="3FE9AEDC" w14:paraId="4DA5ED8A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034E628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6A2103" w:rsidP="002F4F96" w:rsidRDefault="1F72C142" w14:paraId="2B3E3986">
            <w:pPr>
              <w:numPr>
                <w:ilvl w:val="0"/>
                <w:numId w:val="10"/>
              </w:numPr>
              <w:spacing w:after="0" w:line="240" w:lineRule="auto"/>
            </w:pPr>
            <w:r>
              <w:t>TC chooses view roster information.</w:t>
            </w:r>
          </w:p>
          <w:p w:rsidR="006A2103" w:rsidP="002F4F96" w:rsidRDefault="00C67494" w14:paraId="5EBCEE50">
            <w:pPr>
              <w:numPr>
                <w:ilvl w:val="0"/>
                <w:numId w:val="10"/>
              </w:numPr>
              <w:spacing w:after="0" w:line="240" w:lineRule="auto"/>
            </w:pPr>
            <w:r>
              <w:t>Application displays</w:t>
            </w:r>
            <w:r w:rsidR="1F72C142">
              <w:t xml:space="preserve"> the tools needed to make changes to the roster.</w:t>
            </w:r>
          </w:p>
          <w:p w:rsidR="006A2103" w:rsidP="002F4F96" w:rsidRDefault="1F72C142" w14:paraId="39ABD7B3">
            <w:pPr>
              <w:numPr>
                <w:ilvl w:val="0"/>
                <w:numId w:val="10"/>
              </w:numPr>
              <w:spacing w:after="0" w:line="240" w:lineRule="auto"/>
            </w:pPr>
            <w:r>
              <w:t>TC decides to makes changes to the roster.</w:t>
            </w:r>
          </w:p>
          <w:p w:rsidR="006A2103" w:rsidP="002F4F96" w:rsidRDefault="1F72C142" w14:paraId="67FBC210">
            <w:pPr>
              <w:numPr>
                <w:ilvl w:val="0"/>
                <w:numId w:val="10"/>
              </w:numPr>
              <w:spacing w:after="0" w:line="240" w:lineRule="auto"/>
            </w:pPr>
            <w:r>
              <w:t>TC is presented with a message indicating that the changes have been saved.</w:t>
            </w:r>
          </w:p>
        </w:tc>
      </w:tr>
      <w:tr w:rsidR="006A2103" w:rsidTr="3FE9AEDC" w14:paraId="1CAF0852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6A2103" w:rsidP="00857893" w:rsidRDefault="006A2103" w14:paraId="0DA4FCD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6A2103" w:rsidP="002F4F96" w:rsidRDefault="1F72C142" w14:paraId="1702ED86">
            <w:pPr>
              <w:numPr>
                <w:ilvl w:val="0"/>
                <w:numId w:val="6"/>
              </w:numPr>
              <w:spacing w:after="0" w:line="240" w:lineRule="auto"/>
            </w:pPr>
            <w:r>
              <w:t>TC decides to discard changes made to the roster.</w:t>
            </w:r>
          </w:p>
          <w:p w:rsidR="006A2103" w:rsidP="002F4F96" w:rsidRDefault="1F72C142" w14:paraId="0ADB1358">
            <w:pPr>
              <w:numPr>
                <w:ilvl w:val="0"/>
                <w:numId w:val="6"/>
              </w:numPr>
              <w:spacing w:after="0" w:line="240" w:lineRule="auto"/>
            </w:pPr>
            <w:r>
              <w:t>TC cancels his edit.</w:t>
            </w:r>
          </w:p>
          <w:p w:rsidR="006A2103" w:rsidP="002F4F96" w:rsidRDefault="006A2103" w14:paraId="163B77BC">
            <w:pPr>
              <w:numPr>
                <w:ilvl w:val="0"/>
                <w:numId w:val="6"/>
              </w:numPr>
              <w:spacing w:after="0" w:line="240" w:lineRule="auto"/>
            </w:pPr>
            <w:r>
              <w:t>Changes to the roster are invalid.</w:t>
            </w:r>
          </w:p>
        </w:tc>
      </w:tr>
      <w:tr w:rsidR="006A2103" w:rsidTr="3FE9AEDC" w14:paraId="5A328D93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single" w:color="auto" w:sz="12" w:space="0"/>
              <w:right w:val="double" w:color="auto" w:sz="6" w:space="0"/>
            </w:tcBorders>
          </w:tcPr>
          <w:p w:rsidR="006A2103" w:rsidP="00857893" w:rsidRDefault="3FE9AEDC" w14:paraId="1A41CF2A">
            <w:pPr>
              <w:spacing w:after="0" w:line="240" w:lineRule="auto"/>
              <w:rPr>
                <w:b/>
                <w:bCs/>
              </w:rPr>
            </w:pPr>
            <w:r w:rsidRPr="3FE9AEDC">
              <w:rPr>
                <w:b/>
                <w:bCs/>
              </w:rPr>
              <w:t>Post 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</w:tcPr>
          <w:p w:rsidR="006A2103" w:rsidP="00857893" w:rsidRDefault="006A2103" w14:paraId="17AA6831">
            <w:pPr>
              <w:spacing w:after="0" w:line="240" w:lineRule="auto"/>
            </w:pPr>
            <w:r>
              <w:t>The changes are reflected on the team’s roster.</w:t>
            </w:r>
          </w:p>
        </w:tc>
      </w:tr>
    </w:tbl>
    <w:p w:rsidR="00337247" w:rsidP="00337247" w:rsidRDefault="00337247" w14:paraId="2EAFD4C4">
      <w:pPr>
        <w:pStyle w:val="Caption"/>
        <w:spacing w:before="0" w:after="0"/>
        <w:ind w:left="720"/>
      </w:pPr>
    </w:p>
    <w:p w:rsidR="00337247" w:rsidP="00337247" w:rsidRDefault="00337247" w14:paraId="0744F61B">
      <w:pPr>
        <w:pStyle w:val="Caption"/>
        <w:spacing w:before="0" w:after="0"/>
        <w:ind w:left="720"/>
      </w:pPr>
    </w:p>
    <w:p w:rsidR="00337247" w:rsidP="00337247" w:rsidRDefault="00337247" w14:paraId="054920BF">
      <w:pPr>
        <w:pStyle w:val="Caption"/>
        <w:spacing w:before="0" w:after="0"/>
        <w:ind w:left="720"/>
        <w:rPr>
          <w:sz w:val="20"/>
          <w:szCs w:val="20"/>
        </w:rPr>
      </w:pPr>
      <w:r>
        <w:t>TC-</w:t>
      </w:r>
      <w:r w:rsidR="002F4F96">
        <w:t>5</w:t>
      </w:r>
      <w:r>
        <w:t>.</w:t>
      </w:r>
      <w:r w:rsidR="001A49F6">
        <w:t>1</w:t>
      </w:r>
      <w:r>
        <w:tab/>
      </w:r>
      <w:r>
        <w:t xml:space="preserve"> Notifi</w:t>
      </w:r>
      <w:r w:rsidR="00A7434B">
        <w:t>cations and Updates</w:t>
      </w:r>
    </w:p>
    <w:tbl>
      <w:tblPr>
        <w:tblW w:w="0" w:type="auto"/>
        <w:tblInd w:w="7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uble" w:color="auto" w:sz="6" w:space="0"/>
          <w:insideV w:val="double" w:color="auto" w:sz="6" w:space="0"/>
        </w:tblBorders>
        <w:tblLayout w:type="fixed"/>
        <w:tblLook w:val="0000"/>
      </w:tblPr>
      <w:tblGrid>
        <w:gridCol w:w="2088"/>
        <w:gridCol w:w="6768"/>
      </w:tblGrid>
      <w:tr w:rsidR="00337247" w:rsidTr="00857893" w14:paraId="34156C29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37247" w:rsidP="00857893" w:rsidRDefault="00337247" w14:paraId="13A073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Task</w:t>
            </w:r>
          </w:p>
        </w:tc>
        <w:tc>
          <w:tcPr>
            <w:tcW w:w="6768" w:type="dxa"/>
            <w:tcBorders>
              <w:top w:val="single" w:color="auto" w:sz="12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337247" w:rsidP="00857893" w:rsidRDefault="00337247" w14:paraId="68A6B354">
            <w:r>
              <w:t xml:space="preserve">Coach chooses players to notify and schedules notification </w:t>
            </w:r>
          </w:p>
        </w:tc>
      </w:tr>
      <w:tr w:rsidR="00337247" w:rsidTr="00857893" w14:paraId="00ADADBA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37247" w:rsidP="00857893" w:rsidRDefault="00337247" w14:paraId="3E9824F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337247" w:rsidP="00857893" w:rsidRDefault="00337247" w14:paraId="6CEAEF83">
            <w:r>
              <w:t xml:space="preserve">All players are notified of games, practices, and special events </w:t>
            </w:r>
          </w:p>
        </w:tc>
      </w:tr>
      <w:tr w:rsidR="00337247" w:rsidTr="00857893" w14:paraId="7BD08224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37247" w:rsidP="00857893" w:rsidRDefault="00337247" w14:paraId="5A2AF3A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337247" w:rsidP="00857893" w:rsidRDefault="00337247" w14:paraId="12F7720D">
            <w:r>
              <w:t>Program is loaded correctly and coach has all correct email addresses for players as well as own email account.</w:t>
            </w:r>
          </w:p>
        </w:tc>
      </w:tr>
      <w:tr w:rsidR="00337247" w:rsidTr="00857893" w14:paraId="5E81A498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37247" w:rsidP="00857893" w:rsidRDefault="00337247" w14:paraId="05D75C9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337247" w:rsidP="00857893" w:rsidRDefault="00337247" w14:paraId="0FC3A5D5">
            <w:r>
              <w:t>Roster signup complete with player’s data. Coach knows the schedule.</w:t>
            </w:r>
          </w:p>
        </w:tc>
      </w:tr>
      <w:tr w:rsidR="00337247" w:rsidTr="00857893" w14:paraId="1E327033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37247" w:rsidP="00857893" w:rsidRDefault="00337247" w14:paraId="66F095C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337247" w:rsidP="002F4F96" w:rsidRDefault="001B3885" w14:paraId="1DBA6706">
            <w:pPr>
              <w:numPr>
                <w:ilvl w:val="0"/>
                <w:numId w:val="11"/>
              </w:numPr>
              <w:spacing w:after="0" w:line="240" w:lineRule="auto"/>
            </w:pPr>
            <w:r>
              <w:t>TC</w:t>
            </w:r>
            <w:r w:rsidRPr="0044258D" w:rsidR="00337247">
              <w:t xml:space="preserve"> </w:t>
            </w:r>
            <w:r w:rsidR="00337247">
              <w:t>chooses to notify players</w:t>
            </w:r>
            <w:r w:rsidRPr="0044258D" w:rsidR="00337247">
              <w:t>.</w:t>
            </w:r>
          </w:p>
          <w:p w:rsidR="001B3885" w:rsidP="002F4F96" w:rsidRDefault="001B3885" w14:paraId="49F8EE50">
            <w:pPr>
              <w:numPr>
                <w:ilvl w:val="0"/>
                <w:numId w:val="11"/>
              </w:numPr>
              <w:spacing w:after="0" w:line="240" w:lineRule="auto"/>
            </w:pPr>
            <w:r>
              <w:t>Application sends notification to player (NU-4.1)</w:t>
            </w:r>
          </w:p>
          <w:p w:rsidR="00337247" w:rsidP="002F4F96" w:rsidRDefault="00337247" w14:paraId="11E3CD6F">
            <w:pPr>
              <w:numPr>
                <w:ilvl w:val="0"/>
                <w:numId w:val="11"/>
              </w:numPr>
              <w:spacing w:after="0" w:line="240" w:lineRule="auto"/>
            </w:pPr>
            <w:r>
              <w:t>Player is notified of the softball event.</w:t>
            </w:r>
          </w:p>
          <w:p w:rsidR="00337247" w:rsidP="002F4F96" w:rsidRDefault="001B3885" w14:paraId="45A98290">
            <w:pPr>
              <w:numPr>
                <w:ilvl w:val="0"/>
                <w:numId w:val="11"/>
              </w:numPr>
              <w:spacing w:after="0" w:line="240" w:lineRule="auto"/>
            </w:pPr>
            <w:r>
              <w:t>TC</w:t>
            </w:r>
            <w:r w:rsidR="00337247">
              <w:t xml:space="preserve"> receives verification that user has been notified.</w:t>
            </w:r>
          </w:p>
          <w:p w:rsidR="00337247" w:rsidP="002F4F96" w:rsidRDefault="001B3885" w14:paraId="07C65EC9">
            <w:pPr>
              <w:numPr>
                <w:ilvl w:val="0"/>
                <w:numId w:val="11"/>
              </w:numPr>
              <w:spacing w:after="0" w:line="240" w:lineRule="auto"/>
            </w:pPr>
            <w:r>
              <w:t>TC can see notifications from users that conflict with upcoming schedule</w:t>
            </w:r>
            <w:r w:rsidR="00337247">
              <w:t>.</w:t>
            </w:r>
          </w:p>
          <w:p w:rsidR="00337247" w:rsidP="001B3885" w:rsidRDefault="00337247" w14:paraId="3F463188">
            <w:pPr>
              <w:numPr>
                <w:ilvl w:val="0"/>
                <w:numId w:val="11"/>
              </w:numPr>
              <w:spacing w:after="0" w:line="240" w:lineRule="auto"/>
            </w:pPr>
            <w:r>
              <w:t xml:space="preserve">Coach </w:t>
            </w:r>
            <w:r w:rsidR="001B3885">
              <w:t>chooses</w:t>
            </w:r>
            <w:r>
              <w:t xml:space="preserve"> make any additional roster change and send out notification restarting process with the individual players.</w:t>
            </w:r>
          </w:p>
        </w:tc>
      </w:tr>
      <w:tr w:rsidR="00337247" w:rsidTr="00857893" w14:paraId="55574674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37247" w:rsidP="00857893" w:rsidRDefault="00337247" w14:paraId="41CB0C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337247" w:rsidP="001B3885" w:rsidRDefault="00337247" w14:paraId="554A14F4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Player does not have access to email and receives personal phone call or confirms via phone with coach. </w:t>
            </w:r>
          </w:p>
        </w:tc>
      </w:tr>
      <w:tr w:rsidR="00337247" w:rsidTr="00857893" w14:paraId="42BF2BEC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single" w:color="auto" w:sz="12" w:space="0"/>
              <w:right w:val="double" w:color="auto" w:sz="6" w:space="0"/>
            </w:tcBorders>
          </w:tcPr>
          <w:p w:rsidR="00337247" w:rsidP="00857893" w:rsidRDefault="00337247" w14:paraId="2E2ADB2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</w:tcPr>
          <w:p w:rsidR="00337247" w:rsidP="00857893" w:rsidRDefault="00337247" w14:paraId="340BED65">
            <w:pPr>
              <w:spacing w:after="0" w:line="240" w:lineRule="auto"/>
            </w:pPr>
            <w:r>
              <w:t>Everyone is notified prior to event both coaches and players have necessary time to reconfigure any conflicts or rosters changes.</w:t>
            </w:r>
          </w:p>
        </w:tc>
      </w:tr>
    </w:tbl>
    <w:p w:rsidR="006A2103" w:rsidP="00C047CB" w:rsidRDefault="006A2103" w14:paraId="61C75ACA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20E9A" w:rsidP="00A55F33" w:rsidRDefault="00220E9A" w14:paraId="3A93D128">
      <w:pPr>
        <w:pStyle w:val="Caption"/>
        <w:spacing w:before="0" w:after="0"/>
        <w:ind w:left="720"/>
        <w:rPr>
          <w:rFonts w:eastAsiaTheme="majorEastAsia"/>
          <w:color w:val="002060"/>
          <w:sz w:val="32"/>
          <w:szCs w:val="32"/>
        </w:rPr>
      </w:pPr>
    </w:p>
    <w:p w:rsidR="0ED6290A" w:rsidRDefault="0ED6290A" w14:paraId="1FC2E8F4">
      <w:r>
        <w:br w:type="page"/>
      </w:r>
    </w:p>
    <w:p w:rsidR="00A55F33" w:rsidP="00A55F33" w:rsidRDefault="00A55F33" w14:paraId="31C89E82">
      <w:pPr>
        <w:pStyle w:val="Caption"/>
        <w:spacing w:before="0" w:after="0"/>
        <w:ind w:left="720"/>
      </w:pPr>
      <w:r>
        <w:rPr>
          <w:rFonts w:eastAsiaTheme="majorEastAsia"/>
          <w:color w:val="002060"/>
          <w:sz w:val="32"/>
          <w:szCs w:val="32"/>
        </w:rPr>
        <w:lastRenderedPageBreak/>
        <w:t>Use Case NU-1 Regular User</w:t>
      </w:r>
    </w:p>
    <w:p w:rsidR="00A55F33" w:rsidP="00C047CB" w:rsidRDefault="00A55F33" w14:paraId="3301E03A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42901" w:rsidP="00842901" w:rsidRDefault="00842901" w14:paraId="1D0239D4">
      <w:pPr>
        <w:pStyle w:val="Caption"/>
        <w:spacing w:before="0" w:after="0"/>
        <w:ind w:left="720"/>
        <w:rPr>
          <w:sz w:val="20"/>
          <w:szCs w:val="20"/>
        </w:rPr>
      </w:pPr>
      <w:r>
        <w:t>NU-1.1</w:t>
      </w:r>
      <w:r>
        <w:tab/>
      </w:r>
      <w:r w:rsidR="00422996">
        <w:t>Player</w:t>
      </w:r>
      <w:r>
        <w:t xml:space="preserve"> Successful Start of Application</w:t>
      </w:r>
    </w:p>
    <w:tbl>
      <w:tblPr>
        <w:tblW w:w="0" w:type="auto"/>
        <w:tblInd w:w="7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uble" w:color="auto" w:sz="6" w:space="0"/>
          <w:insideV w:val="double" w:color="auto" w:sz="6" w:space="0"/>
        </w:tblBorders>
        <w:tblLayout w:type="fixed"/>
        <w:tblLook w:val="0000"/>
      </w:tblPr>
      <w:tblGrid>
        <w:gridCol w:w="2088"/>
        <w:gridCol w:w="6768"/>
      </w:tblGrid>
      <w:tr w:rsidR="00842901" w:rsidTr="47404EEC" w14:paraId="5B86A316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842901" w:rsidP="00857893" w:rsidRDefault="00842901" w14:paraId="597B9BF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Task</w:t>
            </w:r>
          </w:p>
        </w:tc>
        <w:tc>
          <w:tcPr>
            <w:tcW w:w="6768" w:type="dxa"/>
            <w:tcBorders>
              <w:top w:val="single" w:color="auto" w:sz="12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842901" w:rsidP="00857893" w:rsidRDefault="082C1A3F" w14:paraId="27555E0A">
            <w:r>
              <w:t>Player decides to start application.</w:t>
            </w:r>
          </w:p>
        </w:tc>
      </w:tr>
      <w:tr w:rsidR="00842901" w:rsidTr="47404EEC" w14:paraId="448F39CF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842901" w:rsidP="00857893" w:rsidRDefault="00842901" w14:paraId="78F9728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842901" w:rsidP="00857893" w:rsidRDefault="082C1A3F" w14:paraId="154D9B2D">
            <w:r>
              <w:t>Player is loaded and requests login or registration.</w:t>
            </w:r>
          </w:p>
        </w:tc>
      </w:tr>
      <w:tr w:rsidR="00842901" w:rsidTr="47404EEC" w14:paraId="0F0DC894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842901" w:rsidP="00857893" w:rsidRDefault="00842901" w14:paraId="1663730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842901" w:rsidP="00857893" w:rsidRDefault="00842901" w14:paraId="2F6DB761">
            <w:r>
              <w:t>Application is compliant with device that user is using.</w:t>
            </w:r>
          </w:p>
        </w:tc>
      </w:tr>
      <w:tr w:rsidR="00842901" w:rsidTr="47404EEC" w14:paraId="0491FAA3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842901" w:rsidP="00857893" w:rsidRDefault="00842901" w14:paraId="26B465A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842901" w:rsidP="00857893" w:rsidRDefault="00842901" w14:paraId="097A1D78">
            <w:r>
              <w:t>None</w:t>
            </w:r>
          </w:p>
        </w:tc>
      </w:tr>
      <w:tr w:rsidR="00842901" w:rsidTr="47404EEC" w14:paraId="16D7ABB6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842901" w:rsidP="00857893" w:rsidRDefault="00842901" w14:paraId="7DE1570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842901" w:rsidP="002F4F96" w:rsidRDefault="082C1A3F" w14:paraId="78D07D52">
            <w:pPr>
              <w:numPr>
                <w:ilvl w:val="0"/>
                <w:numId w:val="12"/>
              </w:numPr>
              <w:spacing w:after="0" w:line="240" w:lineRule="auto"/>
            </w:pPr>
            <w:r>
              <w:t>Player launches client from device.</w:t>
            </w:r>
          </w:p>
          <w:p w:rsidR="00842901" w:rsidP="002F4F96" w:rsidRDefault="082C1A3F" w14:paraId="23EA7D8E">
            <w:pPr>
              <w:numPr>
                <w:ilvl w:val="0"/>
                <w:numId w:val="12"/>
              </w:numPr>
              <w:spacing w:after="0" w:line="240" w:lineRule="auto"/>
            </w:pPr>
            <w:r>
              <w:t>Player is prompted to log in to a previously existing account or create a new account if one has not been created.</w:t>
            </w:r>
          </w:p>
          <w:p w:rsidR="00842901" w:rsidP="002F4F96" w:rsidRDefault="082C1A3F" w14:paraId="788110B5">
            <w:pPr>
              <w:numPr>
                <w:ilvl w:val="0"/>
                <w:numId w:val="12"/>
              </w:numPr>
              <w:spacing w:after="0" w:line="240" w:lineRule="auto"/>
            </w:pPr>
            <w:r>
              <w:t>Player selects option (log in or register)</w:t>
            </w:r>
          </w:p>
          <w:p w:rsidR="00842901" w:rsidP="002F4F96" w:rsidRDefault="081C402E" w14:paraId="10399F43">
            <w:pPr>
              <w:numPr>
                <w:ilvl w:val="0"/>
                <w:numId w:val="12"/>
              </w:numPr>
              <w:spacing w:after="0" w:line="240" w:lineRule="auto"/>
            </w:pPr>
            <w:r>
              <w:t>If Player selects log in, account is loaded.</w:t>
            </w:r>
          </w:p>
          <w:p w:rsidR="00842901" w:rsidP="002F4F96" w:rsidRDefault="00842901" w14:paraId="085E01BB">
            <w:pPr>
              <w:numPr>
                <w:ilvl w:val="0"/>
                <w:numId w:val="12"/>
              </w:numPr>
              <w:spacing w:after="0" w:line="240" w:lineRule="auto"/>
            </w:pPr>
            <w:r>
              <w:t>Account is loaded.</w:t>
            </w:r>
          </w:p>
        </w:tc>
      </w:tr>
      <w:tr w:rsidR="00842901" w:rsidTr="47404EEC" w14:paraId="5200E5A0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842901" w:rsidP="00857893" w:rsidRDefault="00842901" w14:paraId="26E975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842901" w:rsidP="002F4F96" w:rsidRDefault="081C402E" w14:paraId="47FEC492">
            <w:pPr>
              <w:numPr>
                <w:ilvl w:val="0"/>
                <w:numId w:val="4"/>
              </w:numPr>
              <w:spacing w:after="0" w:line="240" w:lineRule="auto"/>
            </w:pPr>
            <w:r>
              <w:t>Player doesn’t have an account, User is prompted to create an account</w:t>
            </w:r>
          </w:p>
          <w:p w:rsidR="00842901" w:rsidP="002F4F96" w:rsidRDefault="081C402E" w14:paraId="2FF1DA4A">
            <w:pPr>
              <w:numPr>
                <w:ilvl w:val="0"/>
                <w:numId w:val="4"/>
              </w:numPr>
              <w:spacing w:after="0" w:line="240" w:lineRule="auto"/>
            </w:pPr>
            <w:r>
              <w:t>Player cancels his attempt to log on, prompted to log in.</w:t>
            </w:r>
          </w:p>
          <w:p w:rsidR="00842901" w:rsidP="002F4F96" w:rsidRDefault="081C402E" w14:paraId="724A5FE9">
            <w:pPr>
              <w:numPr>
                <w:ilvl w:val="0"/>
                <w:numId w:val="4"/>
              </w:numPr>
              <w:spacing w:after="0" w:line="240" w:lineRule="auto"/>
            </w:pPr>
            <w:r>
              <w:t>Player is locked out, User is informed that the account has been locked</w:t>
            </w:r>
          </w:p>
        </w:tc>
      </w:tr>
      <w:tr w:rsidR="00842901" w:rsidTr="47404EEC" w14:paraId="3E565EE1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single" w:color="auto" w:sz="12" w:space="0"/>
              <w:right w:val="double" w:color="auto" w:sz="6" w:space="0"/>
            </w:tcBorders>
          </w:tcPr>
          <w:p w:rsidR="00842901" w:rsidP="00857893" w:rsidRDefault="58FCF741" w14:paraId="25E78768">
            <w:pPr>
              <w:spacing w:after="0" w:line="240" w:lineRule="auto"/>
              <w:rPr>
                <w:b/>
                <w:bCs/>
              </w:rPr>
            </w:pPr>
            <w:r w:rsidRPr="58FCF741">
              <w:rPr>
                <w:b/>
                <w:bCs/>
              </w:rPr>
              <w:t>Post 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</w:tcPr>
          <w:p w:rsidR="00842901" w:rsidP="00857893" w:rsidRDefault="47404EEC" w14:paraId="5282D28B">
            <w:pPr>
              <w:spacing w:after="0" w:line="240" w:lineRule="auto"/>
            </w:pPr>
            <w:r>
              <w:t>Either the Player registers a new account, logs in, or the Player closes the application.</w:t>
            </w:r>
          </w:p>
        </w:tc>
      </w:tr>
    </w:tbl>
    <w:p w:rsidR="00842901" w:rsidP="00C047CB" w:rsidRDefault="00842901" w14:paraId="0A8C3791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42901" w:rsidP="00C047CB" w:rsidRDefault="00842901" w14:paraId="0B2394B9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42901" w:rsidP="00C047CB" w:rsidRDefault="00842901" w14:paraId="413CB0FC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A4988" w:rsidP="009A4988" w:rsidRDefault="009A4988" w14:paraId="3A680AB9">
      <w:pPr>
        <w:pStyle w:val="Caption"/>
        <w:spacing w:before="0" w:after="0"/>
        <w:ind w:left="720"/>
        <w:rPr>
          <w:sz w:val="20"/>
          <w:szCs w:val="20"/>
        </w:rPr>
      </w:pPr>
      <w:r>
        <w:t>NU -1.2</w:t>
      </w:r>
      <w:r>
        <w:tab/>
      </w:r>
      <w:r w:rsidR="00422996">
        <w:t>Player</w:t>
      </w:r>
      <w:r>
        <w:t xml:space="preserve"> Fail Start of Application</w:t>
      </w:r>
    </w:p>
    <w:tbl>
      <w:tblPr>
        <w:tblW w:w="0" w:type="auto"/>
        <w:tblInd w:w="7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uble" w:color="auto" w:sz="6" w:space="0"/>
          <w:insideV w:val="double" w:color="auto" w:sz="6" w:space="0"/>
        </w:tblBorders>
        <w:tblLayout w:type="fixed"/>
        <w:tblLook w:val="0000"/>
      </w:tblPr>
      <w:tblGrid>
        <w:gridCol w:w="2088"/>
        <w:gridCol w:w="6768"/>
      </w:tblGrid>
      <w:tr w:rsidR="009A4988" w:rsidTr="0CD32FF0" w14:paraId="612ED38A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9A4988" w:rsidP="00857893" w:rsidRDefault="009A4988" w14:paraId="2B7FC45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Task</w:t>
            </w:r>
          </w:p>
        </w:tc>
        <w:tc>
          <w:tcPr>
            <w:tcW w:w="6768" w:type="dxa"/>
            <w:tcBorders>
              <w:top w:val="single" w:color="auto" w:sz="12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9A4988" w:rsidP="00857893" w:rsidRDefault="47404EEC" w14:paraId="68D522C7">
            <w:r>
              <w:t>Player decides to start application but application fails to load.</w:t>
            </w:r>
          </w:p>
        </w:tc>
      </w:tr>
      <w:tr w:rsidR="009A4988" w:rsidTr="0CD32FF0" w14:paraId="343D02BE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9A4988" w:rsidP="00857893" w:rsidRDefault="009A4988" w14:paraId="44B6D4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9A4988" w:rsidP="00857893" w:rsidRDefault="47404EEC" w14:paraId="3F9B37BF">
            <w:r>
              <w:t>Player attempted to load the application that is either uninstalled incorrectly or encountered an error upon opening. The user is prompted to close the application and try again.</w:t>
            </w:r>
          </w:p>
        </w:tc>
      </w:tr>
      <w:tr w:rsidR="009A4988" w:rsidTr="0CD32FF0" w14:paraId="592B2D36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9A4988" w:rsidP="00857893" w:rsidRDefault="009A4988" w14:paraId="50FF7BC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9A4988" w:rsidP="00857893" w:rsidRDefault="009A4988" w14:paraId="7C963241">
            <w:r>
              <w:t>Application is compliant with device that user is using.</w:t>
            </w:r>
          </w:p>
        </w:tc>
      </w:tr>
      <w:tr w:rsidR="009A4988" w:rsidTr="0CD32FF0" w14:paraId="369BB9FC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9A4988" w:rsidP="00857893" w:rsidRDefault="009A4988" w14:paraId="7162EBC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9A4988" w:rsidP="00857893" w:rsidRDefault="009A4988" w14:paraId="0FD87A27">
            <w:r>
              <w:t>None</w:t>
            </w:r>
          </w:p>
        </w:tc>
      </w:tr>
      <w:tr w:rsidR="009A4988" w:rsidTr="0CD32FF0" w14:paraId="50C54BD1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9A4988" w:rsidP="00857893" w:rsidRDefault="009A4988" w14:paraId="1B16A69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9A4988" w:rsidP="002F4F96" w:rsidRDefault="47404EEC" w14:paraId="4BCFF77C">
            <w:pPr>
              <w:numPr>
                <w:ilvl w:val="0"/>
                <w:numId w:val="14"/>
              </w:numPr>
              <w:spacing w:after="0" w:line="240" w:lineRule="auto"/>
            </w:pPr>
            <w:r>
              <w:t>Player launches client from device.</w:t>
            </w:r>
          </w:p>
          <w:p w:rsidR="009A4988" w:rsidP="002F4F96" w:rsidRDefault="47404EEC" w14:paraId="2BE78036">
            <w:pPr>
              <w:numPr>
                <w:ilvl w:val="0"/>
                <w:numId w:val="14"/>
              </w:numPr>
              <w:spacing w:after="0" w:line="240" w:lineRule="auto"/>
            </w:pPr>
            <w:r>
              <w:t>Player is informed of failed start.</w:t>
            </w:r>
          </w:p>
          <w:p w:rsidR="009A4988" w:rsidP="002F4F96" w:rsidRDefault="0CD32FF0" w14:paraId="30498424">
            <w:pPr>
              <w:numPr>
                <w:ilvl w:val="0"/>
                <w:numId w:val="14"/>
              </w:numPr>
              <w:spacing w:after="0" w:line="240" w:lineRule="auto"/>
            </w:pPr>
            <w:r>
              <w:t>Player is prompted to try loading the application again or close the application</w:t>
            </w:r>
          </w:p>
          <w:p w:rsidR="009A4988" w:rsidP="002F4F96" w:rsidRDefault="009A4988" w14:paraId="3B3B7012">
            <w:pPr>
              <w:numPr>
                <w:ilvl w:val="0"/>
                <w:numId w:val="14"/>
              </w:numPr>
              <w:spacing w:after="0" w:line="240" w:lineRule="auto"/>
            </w:pPr>
            <w:r>
              <w:t>Prompt persists until user either closes the application or restarts it.</w:t>
            </w:r>
          </w:p>
        </w:tc>
      </w:tr>
      <w:tr w:rsidR="009A4988" w:rsidTr="0CD32FF0" w14:paraId="3DDCDD3C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9A4988" w:rsidP="00857893" w:rsidRDefault="009A4988" w14:paraId="4212C07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9A4988" w:rsidP="002F4F96" w:rsidRDefault="009A4988" w14:paraId="0F8949B1">
            <w:pPr>
              <w:numPr>
                <w:ilvl w:val="0"/>
                <w:numId w:val="4"/>
              </w:numPr>
              <w:spacing w:after="0" w:line="240" w:lineRule="auto"/>
            </w:pPr>
            <w:r>
              <w:t>Application has never been installed on the computer.</w:t>
            </w:r>
          </w:p>
          <w:p w:rsidR="009A4988" w:rsidP="002F4F96" w:rsidRDefault="009A4988" w14:paraId="296A9CC7">
            <w:pPr>
              <w:numPr>
                <w:ilvl w:val="0"/>
                <w:numId w:val="4"/>
              </w:numPr>
              <w:spacing w:after="0" w:line="240" w:lineRule="auto"/>
            </w:pPr>
            <w:r>
              <w:t>Application is not compatible with users Device</w:t>
            </w:r>
          </w:p>
        </w:tc>
      </w:tr>
      <w:tr w:rsidR="009A4988" w:rsidTr="0CD32FF0" w14:paraId="6100FA99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single" w:color="auto" w:sz="12" w:space="0"/>
              <w:right w:val="double" w:color="auto" w:sz="6" w:space="0"/>
            </w:tcBorders>
          </w:tcPr>
          <w:p w:rsidR="009A4988" w:rsidP="00857893" w:rsidRDefault="58FCF741" w14:paraId="7618C3D8">
            <w:pPr>
              <w:spacing w:after="0" w:line="240" w:lineRule="auto"/>
              <w:rPr>
                <w:b/>
                <w:bCs/>
              </w:rPr>
            </w:pPr>
            <w:r w:rsidRPr="58FCF741">
              <w:rPr>
                <w:b/>
                <w:bCs/>
              </w:rPr>
              <w:t>Post 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</w:tcPr>
          <w:p w:rsidR="009A4988" w:rsidP="00857893" w:rsidRDefault="009A4988" w14:paraId="1387DE84">
            <w:pPr>
              <w:spacing w:after="0" w:line="240" w:lineRule="auto"/>
            </w:pPr>
            <w:r>
              <w:t>Application is properly loaded.</w:t>
            </w:r>
          </w:p>
        </w:tc>
      </w:tr>
    </w:tbl>
    <w:p w:rsidR="006A7323" w:rsidP="00C047CB" w:rsidRDefault="006A7323" w14:paraId="2989C1A9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D6407" w:rsidP="00C047CB" w:rsidRDefault="007D6407" w14:paraId="350AFE20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51439" w:rsidP="00351439" w:rsidRDefault="00351439" w14:paraId="0638DAEE">
      <w:pPr>
        <w:pStyle w:val="Caption"/>
        <w:spacing w:before="0" w:after="0"/>
        <w:ind w:left="720"/>
        <w:rPr>
          <w:sz w:val="20"/>
          <w:szCs w:val="20"/>
        </w:rPr>
      </w:pPr>
      <w:r>
        <w:lastRenderedPageBreak/>
        <w:t>NU-2.1</w:t>
      </w:r>
      <w:r>
        <w:tab/>
      </w:r>
      <w:r>
        <w:t>Player Sign up</w:t>
      </w:r>
    </w:p>
    <w:tbl>
      <w:tblPr>
        <w:tblW w:w="0" w:type="auto"/>
        <w:tblInd w:w="7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uble" w:color="auto" w:sz="6" w:space="0"/>
          <w:insideV w:val="double" w:color="auto" w:sz="6" w:space="0"/>
        </w:tblBorders>
        <w:tblLayout w:type="fixed"/>
        <w:tblLook w:val="0000"/>
      </w:tblPr>
      <w:tblGrid>
        <w:gridCol w:w="2088"/>
        <w:gridCol w:w="6768"/>
      </w:tblGrid>
      <w:tr w:rsidR="00351439" w:rsidTr="0EF3A254" w14:paraId="5311EB18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51439" w:rsidP="000A44BC" w:rsidRDefault="00351439" w14:paraId="42CAC8A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Task</w:t>
            </w:r>
          </w:p>
        </w:tc>
        <w:tc>
          <w:tcPr>
            <w:tcW w:w="6768" w:type="dxa"/>
            <w:tcBorders>
              <w:top w:val="single" w:color="auto" w:sz="12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351439" w:rsidP="000A44BC" w:rsidRDefault="00351439" w14:paraId="04819103">
            <w:r>
              <w:t xml:space="preserve">Signing up for a account and team </w:t>
            </w:r>
          </w:p>
        </w:tc>
      </w:tr>
      <w:tr w:rsidR="00351439" w:rsidTr="0EF3A254" w14:paraId="0B3FDE4E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51439" w:rsidP="000A44BC" w:rsidRDefault="00351439" w14:paraId="6E31066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351439" w:rsidP="00351439" w:rsidRDefault="00351439" w14:paraId="4A29EFE9">
            <w:r>
              <w:t>Player Registers an account and continues to Login.</w:t>
            </w:r>
          </w:p>
        </w:tc>
      </w:tr>
      <w:tr w:rsidR="00351439" w:rsidTr="0EF3A254" w14:paraId="4585921B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51439" w:rsidP="000A44BC" w:rsidRDefault="00351439" w14:paraId="5DFA591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351439" w:rsidP="000A44BC" w:rsidRDefault="00351439" w14:paraId="2E0288EE">
            <w:r>
              <w:t>P</w:t>
            </w:r>
            <w:r w:rsidRPr="00CB291A">
              <w:t>layer has not already signed up</w:t>
            </w:r>
          </w:p>
        </w:tc>
      </w:tr>
      <w:tr w:rsidR="00351439" w:rsidTr="0EF3A254" w14:paraId="49A4544B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51439" w:rsidP="000A44BC" w:rsidRDefault="00351439" w14:paraId="3419A91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351439" w:rsidP="000A44BC" w:rsidRDefault="0EF3A254" w14:paraId="644F45CE">
            <w:r>
              <w:t>Program is compliant with Players computer and player has started application. NU-1.1 has been completed.</w:t>
            </w:r>
          </w:p>
        </w:tc>
      </w:tr>
      <w:tr w:rsidR="00351439" w:rsidTr="0EF3A254" w14:paraId="1F55E37F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51439" w:rsidP="000A44BC" w:rsidRDefault="00351439" w14:paraId="3F3A237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351439" w:rsidP="00351439" w:rsidRDefault="35456915" w14:paraId="0BC7CF79">
            <w:pPr>
              <w:numPr>
                <w:ilvl w:val="0"/>
                <w:numId w:val="34"/>
              </w:numPr>
              <w:spacing w:after="0" w:line="240" w:lineRule="auto"/>
            </w:pPr>
            <w:r>
              <w:t>Player decided to Sign up.</w:t>
            </w:r>
          </w:p>
          <w:p w:rsidR="00351439" w:rsidP="00351439" w:rsidRDefault="0EF3A254" w14:paraId="1B652BA4">
            <w:pPr>
              <w:numPr>
                <w:ilvl w:val="0"/>
                <w:numId w:val="34"/>
              </w:numPr>
              <w:spacing w:after="0" w:line="240" w:lineRule="auto"/>
            </w:pPr>
            <w:r>
              <w:t>Application presents form for Player to fill out.</w:t>
            </w:r>
          </w:p>
          <w:p w:rsidR="00351439" w:rsidP="00351439" w:rsidRDefault="35456915" w14:paraId="35868A39">
            <w:pPr>
              <w:numPr>
                <w:ilvl w:val="0"/>
                <w:numId w:val="34"/>
              </w:numPr>
              <w:spacing w:after="0" w:line="240" w:lineRule="auto"/>
            </w:pPr>
            <w:r>
              <w:t>Player fills out the required info such as Name, Address, Email, Telephone, DOB</w:t>
            </w:r>
          </w:p>
          <w:p w:rsidR="00351439" w:rsidP="00351439" w:rsidRDefault="00351439" w14:paraId="38264A6B">
            <w:pPr>
              <w:numPr>
                <w:ilvl w:val="0"/>
                <w:numId w:val="34"/>
              </w:numPr>
              <w:spacing w:after="0" w:line="240" w:lineRule="auto"/>
            </w:pPr>
            <w:r>
              <w:t>Creates User Name and Password</w:t>
            </w:r>
          </w:p>
          <w:p w:rsidR="00351439" w:rsidP="00351439" w:rsidRDefault="00351439" w14:paraId="5F2C8E78">
            <w:pPr>
              <w:numPr>
                <w:ilvl w:val="0"/>
                <w:numId w:val="34"/>
              </w:numPr>
              <w:spacing w:after="0" w:line="240" w:lineRule="auto"/>
            </w:pPr>
            <w:r>
              <w:t>Application validates that User name and password are valid and not already in use.</w:t>
            </w:r>
          </w:p>
          <w:p w:rsidR="00351439" w:rsidP="00351439" w:rsidRDefault="00351439" w14:paraId="5733B950">
            <w:pPr>
              <w:numPr>
                <w:ilvl w:val="0"/>
                <w:numId w:val="34"/>
              </w:numPr>
              <w:spacing w:after="0" w:line="240" w:lineRule="auto"/>
            </w:pPr>
            <w:r>
              <w:t>Agrees to the terms and conditions.</w:t>
            </w:r>
          </w:p>
          <w:p w:rsidR="00351439" w:rsidP="00351439" w:rsidRDefault="00351439" w14:paraId="72866764">
            <w:pPr>
              <w:numPr>
                <w:ilvl w:val="0"/>
                <w:numId w:val="34"/>
              </w:numPr>
              <w:spacing w:after="0" w:line="240" w:lineRule="auto"/>
            </w:pPr>
            <w:r>
              <w:t>Application prompts user to check for validation</w:t>
            </w:r>
          </w:p>
          <w:p w:rsidR="00351439" w:rsidP="00351439" w:rsidRDefault="00351439" w14:paraId="7A000731">
            <w:pPr>
              <w:numPr>
                <w:ilvl w:val="0"/>
                <w:numId w:val="34"/>
              </w:numPr>
              <w:spacing w:after="0" w:line="240" w:lineRule="auto"/>
            </w:pPr>
            <w:r>
              <w:t>sign up is not complete until players confirms validation</w:t>
            </w:r>
          </w:p>
          <w:p w:rsidR="00351439" w:rsidP="00351439" w:rsidRDefault="35456915" w14:paraId="22394E67">
            <w:pPr>
              <w:numPr>
                <w:ilvl w:val="0"/>
                <w:numId w:val="34"/>
              </w:numPr>
              <w:spacing w:after="0" w:line="240" w:lineRule="auto"/>
            </w:pPr>
            <w:r>
              <w:t>Player confirms the sign up process by confirming via email</w:t>
            </w:r>
          </w:p>
        </w:tc>
      </w:tr>
      <w:tr w:rsidR="00351439" w:rsidTr="0EF3A254" w14:paraId="4F50C77E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51439" w:rsidP="000A44BC" w:rsidRDefault="00351439" w14:paraId="4D46B7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351439" w:rsidP="000A44BC" w:rsidRDefault="00351439" w14:paraId="7F29F089">
            <w:pPr>
              <w:numPr>
                <w:ilvl w:val="0"/>
                <w:numId w:val="4"/>
              </w:numPr>
              <w:spacing w:after="0" w:line="240" w:lineRule="auto"/>
            </w:pPr>
            <w:r>
              <w:t>Player failed to confirm his email, Player is not signed up</w:t>
            </w:r>
          </w:p>
          <w:p w:rsidR="00351439" w:rsidP="000A44BC" w:rsidRDefault="00351439" w14:paraId="2ADEC108">
            <w:pPr>
              <w:numPr>
                <w:ilvl w:val="0"/>
                <w:numId w:val="4"/>
              </w:numPr>
              <w:spacing w:after="0" w:line="240" w:lineRule="auto"/>
            </w:pPr>
            <w:r>
              <w:t>Re-requests sign up</w:t>
            </w:r>
          </w:p>
        </w:tc>
      </w:tr>
      <w:tr w:rsidR="00351439" w:rsidTr="0EF3A254" w14:paraId="37C436C3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single" w:color="auto" w:sz="12" w:space="0"/>
              <w:right w:val="double" w:color="auto" w:sz="6" w:space="0"/>
            </w:tcBorders>
          </w:tcPr>
          <w:p w:rsidR="00351439" w:rsidP="000A44BC" w:rsidRDefault="00351439" w14:paraId="4A7EC9C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</w:tcPr>
          <w:p w:rsidR="00351439" w:rsidP="000A44BC" w:rsidRDefault="00351439" w14:paraId="72BC5EEE">
            <w:pPr>
              <w:spacing w:before="120" w:after="0" w:line="240" w:lineRule="auto"/>
            </w:pPr>
            <w:r>
              <w:t>Sign up is complete and Team Captain has the ability to log in and start creating/managing his teams</w:t>
            </w:r>
          </w:p>
        </w:tc>
      </w:tr>
    </w:tbl>
    <w:p w:rsidR="000E326B" w:rsidP="00C047CB" w:rsidRDefault="000E326B" w14:paraId="20B5243A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E326B" w:rsidP="000E326B" w:rsidRDefault="000E326B" w14:paraId="1B2D1296">
      <w:pPr>
        <w:pStyle w:val="Caption"/>
        <w:spacing w:before="0" w:after="0"/>
        <w:ind w:left="720"/>
        <w:rPr>
          <w:sz w:val="20"/>
          <w:szCs w:val="20"/>
        </w:rPr>
      </w:pPr>
      <w:r>
        <w:t>NU-2.2</w:t>
      </w:r>
      <w:r>
        <w:tab/>
      </w:r>
      <w:r w:rsidR="00351439">
        <w:t>Player</w:t>
      </w:r>
      <w:r>
        <w:t xml:space="preserve"> Login</w:t>
      </w:r>
    </w:p>
    <w:tbl>
      <w:tblPr>
        <w:tblW w:w="0" w:type="auto"/>
        <w:tblInd w:w="7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uble" w:color="auto" w:sz="6" w:space="0"/>
          <w:insideV w:val="double" w:color="auto" w:sz="6" w:space="0"/>
        </w:tblBorders>
        <w:tblLayout w:type="fixed"/>
        <w:tblLook w:val="0000"/>
      </w:tblPr>
      <w:tblGrid>
        <w:gridCol w:w="2088"/>
        <w:gridCol w:w="6768"/>
      </w:tblGrid>
      <w:tr w:rsidR="000E326B" w:rsidTr="617EBAA1" w14:paraId="0A90399F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0E326B" w:rsidP="00857893" w:rsidRDefault="000E326B" w14:paraId="52F2524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Task</w:t>
            </w:r>
          </w:p>
        </w:tc>
        <w:tc>
          <w:tcPr>
            <w:tcW w:w="6768" w:type="dxa"/>
            <w:tcBorders>
              <w:top w:val="single" w:color="auto" w:sz="12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0E326B" w:rsidP="00857893" w:rsidRDefault="35456915" w14:paraId="7DED90B6">
            <w:r>
              <w:t xml:space="preserve">Player logs into the Client. </w:t>
            </w:r>
          </w:p>
        </w:tc>
      </w:tr>
      <w:tr w:rsidR="000E326B" w:rsidTr="617EBAA1" w14:paraId="39CB69A0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0E326B" w:rsidP="00857893" w:rsidRDefault="000E326B" w14:paraId="321A28F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0E326B" w:rsidP="00857893" w:rsidRDefault="35456915" w14:paraId="66230D73">
            <w:r>
              <w:t xml:space="preserve">Player Logs into account and gains access to manage his team. </w:t>
            </w:r>
          </w:p>
        </w:tc>
      </w:tr>
      <w:tr w:rsidR="000E326B" w:rsidTr="617EBAA1" w14:paraId="21A773C2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0E326B" w:rsidP="00857893" w:rsidRDefault="000E326B" w14:paraId="069B5BE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0E326B" w:rsidP="00857893" w:rsidRDefault="02814C36" w14:paraId="5591147D">
            <w:r>
              <w:t>Player has already signed up</w:t>
            </w:r>
          </w:p>
        </w:tc>
      </w:tr>
      <w:tr w:rsidR="000E326B" w:rsidTr="617EBAA1" w14:paraId="6DD59E62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0E326B" w:rsidP="00857893" w:rsidRDefault="000E326B" w14:paraId="7DE4F74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0E326B" w:rsidP="00857893" w:rsidRDefault="617EBAA1" w14:paraId="66A52FD8">
            <w:r>
              <w:t xml:space="preserve">Program is compliant with Players computer and has started application.NU-1.1 has been completed. </w:t>
            </w:r>
          </w:p>
        </w:tc>
      </w:tr>
      <w:tr w:rsidR="000E326B" w:rsidTr="617EBAA1" w14:paraId="0721C6FF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0E326B" w:rsidP="00857893" w:rsidRDefault="000E326B" w14:paraId="598D97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0E326B" w:rsidP="00351439" w:rsidRDefault="000E326B" w14:paraId="22BCDCF3">
            <w:pPr>
              <w:numPr>
                <w:ilvl w:val="0"/>
                <w:numId w:val="35"/>
              </w:numPr>
              <w:spacing w:after="0" w:line="240" w:lineRule="auto"/>
            </w:pPr>
            <w:r>
              <w:t>Player fills out the required info such as Name, Address, Email, Telephone, DOB</w:t>
            </w:r>
          </w:p>
          <w:p w:rsidR="000E326B" w:rsidP="00351439" w:rsidRDefault="000E326B" w14:paraId="504F263D">
            <w:pPr>
              <w:numPr>
                <w:ilvl w:val="0"/>
                <w:numId w:val="35"/>
              </w:numPr>
              <w:spacing w:after="0" w:line="240" w:lineRule="auto"/>
            </w:pPr>
            <w:r>
              <w:t>Creates User Name and Password</w:t>
            </w:r>
          </w:p>
          <w:p w:rsidR="000E326B" w:rsidP="00351439" w:rsidRDefault="000E326B" w14:paraId="1DA2CD4E">
            <w:pPr>
              <w:numPr>
                <w:ilvl w:val="0"/>
                <w:numId w:val="35"/>
              </w:numPr>
              <w:spacing w:after="0" w:line="240" w:lineRule="auto"/>
            </w:pPr>
            <w:r>
              <w:t>Agrees to the terms and conditions</w:t>
            </w:r>
          </w:p>
          <w:p w:rsidR="000E326B" w:rsidP="00351439" w:rsidRDefault="000E326B" w14:paraId="459BCEF5">
            <w:pPr>
              <w:numPr>
                <w:ilvl w:val="0"/>
                <w:numId w:val="35"/>
              </w:numPr>
              <w:spacing w:after="0" w:line="240" w:lineRule="auto"/>
            </w:pPr>
            <w:r>
              <w:t>sign up is not complete until players confirms via email</w:t>
            </w:r>
          </w:p>
          <w:p w:rsidR="000E326B" w:rsidP="00351439" w:rsidRDefault="000E326B" w14:paraId="4092399F">
            <w:pPr>
              <w:numPr>
                <w:ilvl w:val="0"/>
                <w:numId w:val="35"/>
              </w:numPr>
              <w:spacing w:after="0" w:line="240" w:lineRule="auto"/>
            </w:pPr>
            <w:r>
              <w:t>Player confirms the sign up process by confirming via email</w:t>
            </w:r>
          </w:p>
        </w:tc>
      </w:tr>
      <w:tr w:rsidR="000E326B" w:rsidTr="617EBAA1" w14:paraId="5B619418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0E326B" w:rsidP="00857893" w:rsidRDefault="000E326B" w14:paraId="4A5D333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0E326B" w:rsidP="00857893" w:rsidRDefault="000E326B" w14:paraId="5DD744CF">
            <w:pPr>
              <w:numPr>
                <w:ilvl w:val="0"/>
                <w:numId w:val="4"/>
              </w:numPr>
              <w:spacing w:after="0" w:line="240" w:lineRule="auto"/>
            </w:pPr>
            <w:r>
              <w:t>Player failed to confirm his email</w:t>
            </w:r>
          </w:p>
          <w:p w:rsidR="000E326B" w:rsidP="00857893" w:rsidRDefault="000E326B" w14:paraId="13B27389">
            <w:pPr>
              <w:numPr>
                <w:ilvl w:val="0"/>
                <w:numId w:val="4"/>
              </w:numPr>
              <w:spacing w:after="0" w:line="240" w:lineRule="auto"/>
            </w:pPr>
            <w:r>
              <w:t>Player is not signed up</w:t>
            </w:r>
          </w:p>
          <w:p w:rsidR="000E326B" w:rsidP="00857893" w:rsidRDefault="000E326B" w14:paraId="5911E3E6">
            <w:pPr>
              <w:numPr>
                <w:ilvl w:val="0"/>
                <w:numId w:val="4"/>
              </w:numPr>
              <w:spacing w:after="0" w:line="240" w:lineRule="auto"/>
            </w:pPr>
            <w:r>
              <w:t>Re-requests sign up</w:t>
            </w:r>
          </w:p>
        </w:tc>
      </w:tr>
      <w:tr w:rsidR="000E326B" w:rsidTr="617EBAA1" w14:paraId="20917A3A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single" w:color="auto" w:sz="12" w:space="0"/>
              <w:right w:val="double" w:color="auto" w:sz="6" w:space="0"/>
            </w:tcBorders>
          </w:tcPr>
          <w:p w:rsidR="000E326B" w:rsidP="00857893" w:rsidRDefault="000E326B" w14:paraId="3530C98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</w:tcPr>
          <w:p w:rsidR="000E326B" w:rsidP="00857893" w:rsidRDefault="000E326B" w14:paraId="3DF926D1">
            <w:pPr>
              <w:spacing w:before="120" w:after="0" w:line="240" w:lineRule="auto"/>
            </w:pPr>
            <w:r>
              <w:t>Sign up is complete and Team Captain has the ability to start creating/managing his teams</w:t>
            </w:r>
          </w:p>
        </w:tc>
      </w:tr>
    </w:tbl>
    <w:p w:rsidR="008E1BDC" w:rsidP="00C047CB" w:rsidRDefault="008E1BDC" w14:paraId="6F0715DA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37247" w:rsidP="00337247" w:rsidRDefault="00337247" w14:paraId="1F4B2EE1">
      <w:pPr>
        <w:pStyle w:val="Caption"/>
        <w:spacing w:before="0" w:after="0"/>
        <w:ind w:left="720"/>
        <w:rPr>
          <w:sz w:val="20"/>
          <w:szCs w:val="20"/>
        </w:rPr>
      </w:pPr>
      <w:r>
        <w:t>NU-3.1</w:t>
      </w:r>
      <w:r>
        <w:tab/>
      </w:r>
      <w:r w:rsidR="00422996">
        <w:t>Player</w:t>
      </w:r>
      <w:r>
        <w:t xml:space="preserve"> </w:t>
      </w:r>
      <w:r w:rsidR="003A3777">
        <w:t>Status</w:t>
      </w:r>
    </w:p>
    <w:tbl>
      <w:tblPr>
        <w:tblW w:w="0" w:type="auto"/>
        <w:tblInd w:w="7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uble" w:color="auto" w:sz="6" w:space="0"/>
          <w:insideV w:val="double" w:color="auto" w:sz="6" w:space="0"/>
        </w:tblBorders>
        <w:tblLayout w:type="fixed"/>
        <w:tblLook w:val="0000"/>
      </w:tblPr>
      <w:tblGrid>
        <w:gridCol w:w="2088"/>
        <w:gridCol w:w="6768"/>
      </w:tblGrid>
      <w:tr w:rsidR="00337247" w:rsidTr="442FC2F2" w14:paraId="0DC15B58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37247" w:rsidP="00857893" w:rsidRDefault="00337247" w14:paraId="137B8F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Task</w:t>
            </w:r>
          </w:p>
        </w:tc>
        <w:tc>
          <w:tcPr>
            <w:tcW w:w="6768" w:type="dxa"/>
            <w:tcBorders>
              <w:top w:val="single" w:color="auto" w:sz="12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337247" w:rsidP="00857893" w:rsidRDefault="00337247" w14:paraId="3B4629FF">
            <w:r>
              <w:t xml:space="preserve">Player view status  role on the team </w:t>
            </w:r>
          </w:p>
        </w:tc>
      </w:tr>
      <w:tr w:rsidR="00337247" w:rsidTr="442FC2F2" w14:paraId="28EF3011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37247" w:rsidP="00857893" w:rsidRDefault="00337247" w14:paraId="18EC967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337247" w:rsidP="00857893" w:rsidRDefault="00337247" w14:paraId="59BF0C2F">
            <w:r>
              <w:t xml:space="preserve">Player can view his/her status. Decide on </w:t>
            </w:r>
            <w:r w:rsidR="001314DE">
              <w:t>position and manage personal info.</w:t>
            </w:r>
          </w:p>
        </w:tc>
      </w:tr>
      <w:tr w:rsidR="00337247" w:rsidTr="442FC2F2" w14:paraId="4C639136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37247" w:rsidP="00857893" w:rsidRDefault="00337247" w14:paraId="414C92B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337247" w:rsidP="00857893" w:rsidRDefault="00337247" w14:paraId="51FC65D8">
            <w:r>
              <w:t>Player is accepted and accepts the position.</w:t>
            </w:r>
          </w:p>
        </w:tc>
      </w:tr>
      <w:tr w:rsidR="00337247" w:rsidTr="442FC2F2" w14:paraId="694B02AA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37247" w:rsidP="00857893" w:rsidRDefault="00337247" w14:paraId="4F637CC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337247" w:rsidP="001314DE" w:rsidRDefault="001314DE" w14:paraId="167ED6A9">
            <w:pPr>
              <w:spacing w:after="0"/>
            </w:pPr>
            <w:r>
              <w:t>Player has completed (NU-1.1) through (NU-2.2)</w:t>
            </w:r>
            <w:r w:rsidR="02814C36">
              <w:t xml:space="preserve">. </w:t>
            </w:r>
          </w:p>
        </w:tc>
      </w:tr>
      <w:tr w:rsidR="00337247" w:rsidTr="442FC2F2" w14:paraId="58913290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37247" w:rsidP="00857893" w:rsidRDefault="00337247" w14:paraId="01A2A4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3A3777" w:rsidP="002F4F96" w:rsidRDefault="00337247" w14:paraId="04B0C902">
            <w:pPr>
              <w:pStyle w:val="ListParagraph"/>
              <w:numPr>
                <w:ilvl w:val="0"/>
                <w:numId w:val="15"/>
              </w:numPr>
              <w:spacing w:after="0"/>
              <w:ind w:left="252" w:hanging="252"/>
            </w:pPr>
            <w:r>
              <w:t xml:space="preserve">Player </w:t>
            </w:r>
            <w:r w:rsidR="0001377C">
              <w:t xml:space="preserve">chooses to </w:t>
            </w:r>
            <w:r>
              <w:t>view current position status</w:t>
            </w:r>
          </w:p>
          <w:p w:rsidR="0001377C" w:rsidP="002F4F96" w:rsidRDefault="0001377C" w14:paraId="7C1B0FE9">
            <w:pPr>
              <w:pStyle w:val="ListParagraph"/>
              <w:numPr>
                <w:ilvl w:val="0"/>
                <w:numId w:val="15"/>
              </w:numPr>
              <w:spacing w:after="0"/>
              <w:ind w:left="252" w:hanging="252"/>
            </w:pPr>
            <w:r>
              <w:t>Application displays player’s status.</w:t>
            </w:r>
          </w:p>
          <w:p w:rsidR="0001377C" w:rsidP="002F4F96" w:rsidRDefault="0001377C" w14:paraId="3B941E8E">
            <w:pPr>
              <w:pStyle w:val="ListParagraph"/>
              <w:numPr>
                <w:ilvl w:val="0"/>
                <w:numId w:val="15"/>
              </w:numPr>
              <w:spacing w:after="0"/>
              <w:ind w:left="252" w:hanging="252"/>
            </w:pPr>
            <w:r>
              <w:t>If team position was denied, player can choose another position if available.</w:t>
            </w:r>
          </w:p>
          <w:p w:rsidR="0001377C" w:rsidP="002F4F96" w:rsidRDefault="0001377C" w14:paraId="482F007F">
            <w:pPr>
              <w:pStyle w:val="ListParagraph"/>
              <w:numPr>
                <w:ilvl w:val="0"/>
                <w:numId w:val="15"/>
              </w:numPr>
              <w:spacing w:after="0"/>
              <w:ind w:left="252" w:hanging="252"/>
            </w:pPr>
            <w:r>
              <w:t>Player chooses to update/change personal info.</w:t>
            </w:r>
          </w:p>
          <w:p w:rsidR="0001377C" w:rsidP="002F4F96" w:rsidRDefault="0001377C" w14:paraId="73B9200E">
            <w:pPr>
              <w:pStyle w:val="ListParagraph"/>
              <w:numPr>
                <w:ilvl w:val="0"/>
                <w:numId w:val="15"/>
              </w:numPr>
              <w:spacing w:after="0"/>
              <w:ind w:left="252" w:hanging="252"/>
            </w:pPr>
            <w:r>
              <w:t>Application pulls up form.</w:t>
            </w:r>
          </w:p>
          <w:p w:rsidR="0001377C" w:rsidP="002F4F96" w:rsidRDefault="0001377C" w14:paraId="5C6D1396">
            <w:pPr>
              <w:pStyle w:val="ListParagraph"/>
              <w:numPr>
                <w:ilvl w:val="0"/>
                <w:numId w:val="15"/>
              </w:numPr>
              <w:spacing w:after="0"/>
              <w:ind w:left="252" w:hanging="252"/>
            </w:pPr>
            <w:r>
              <w:t>Player edits info and saves changes</w:t>
            </w:r>
          </w:p>
          <w:p w:rsidR="00337247" w:rsidP="0001377C" w:rsidRDefault="0001377C" w14:paraId="5A8F9ACA">
            <w:pPr>
              <w:pStyle w:val="ListParagraph"/>
              <w:numPr>
                <w:ilvl w:val="0"/>
                <w:numId w:val="15"/>
              </w:numPr>
              <w:spacing w:after="0"/>
              <w:ind w:left="252" w:hanging="252"/>
            </w:pPr>
            <w:r>
              <w:t>Account Status is updated and view status reflects changes made.</w:t>
            </w:r>
          </w:p>
        </w:tc>
      </w:tr>
      <w:tr w:rsidR="00337247" w:rsidTr="442FC2F2" w14:paraId="1A216975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337247" w:rsidP="00857893" w:rsidRDefault="00337247" w14:paraId="04E2FAC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337247" w:rsidP="0001377C" w:rsidRDefault="00337247" w14:paraId="322A254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252" w:hanging="252"/>
            </w:pPr>
            <w:r>
              <w:t>Position unavailable, player does not choose new position</w:t>
            </w:r>
          </w:p>
          <w:p w:rsidR="0001377C" w:rsidP="0001377C" w:rsidRDefault="0001377C" w14:paraId="45539021">
            <w:pPr>
              <w:pStyle w:val="ListParagraph"/>
              <w:numPr>
                <w:ilvl w:val="0"/>
                <w:numId w:val="38"/>
              </w:numPr>
              <w:spacing w:after="0"/>
              <w:ind w:left="252" w:hanging="252"/>
            </w:pPr>
            <w:r>
              <w:t>Player is denied a position on the team, status will show (denied)</w:t>
            </w:r>
          </w:p>
        </w:tc>
      </w:tr>
      <w:tr w:rsidR="00337247" w:rsidTr="442FC2F2" w14:paraId="50CFDF65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single" w:color="auto" w:sz="12" w:space="0"/>
              <w:right w:val="double" w:color="auto" w:sz="6" w:space="0"/>
            </w:tcBorders>
          </w:tcPr>
          <w:p w:rsidR="00337247" w:rsidP="00857893" w:rsidRDefault="58FCF741" w14:paraId="2CB8F4CF">
            <w:pPr>
              <w:spacing w:after="0" w:line="240" w:lineRule="auto"/>
              <w:rPr>
                <w:b/>
                <w:bCs/>
              </w:rPr>
            </w:pPr>
            <w:r w:rsidRPr="58FCF741">
              <w:rPr>
                <w:b/>
                <w:bCs/>
              </w:rPr>
              <w:t>Post 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</w:tcPr>
          <w:p w:rsidR="00337247" w:rsidP="00857893" w:rsidRDefault="00337247" w14:paraId="3F3FDEBF">
            <w:pPr>
              <w:spacing w:after="0" w:line="240" w:lineRule="auto"/>
            </w:pPr>
            <w:r>
              <w:t xml:space="preserve">User is satisfied with status on the page </w:t>
            </w:r>
          </w:p>
        </w:tc>
      </w:tr>
    </w:tbl>
    <w:p w:rsidR="008E1BDC" w:rsidP="00C047CB" w:rsidRDefault="008E1BDC" w14:paraId="24DBACD0">
      <w:pPr>
        <w:spacing w:after="0" w:line="240" w:lineRule="auto"/>
        <w:jc w:val="center"/>
      </w:pPr>
    </w:p>
    <w:p w:rsidR="00FB248E" w:rsidP="00FB248E" w:rsidRDefault="00FB248E" w14:paraId="1939EF66">
      <w:pPr>
        <w:pStyle w:val="Caption"/>
        <w:spacing w:before="0" w:after="0"/>
        <w:ind w:left="720"/>
        <w:rPr>
          <w:sz w:val="20"/>
          <w:szCs w:val="20"/>
        </w:rPr>
      </w:pPr>
      <w:r>
        <w:t>NU-3.2</w:t>
      </w:r>
      <w:r>
        <w:tab/>
      </w:r>
      <w:r>
        <w:t>Change Info</w:t>
      </w:r>
    </w:p>
    <w:tbl>
      <w:tblPr>
        <w:tblW w:w="0" w:type="auto"/>
        <w:tblInd w:w="7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uble" w:color="auto" w:sz="6" w:space="0"/>
          <w:insideV w:val="double" w:color="auto" w:sz="6" w:space="0"/>
        </w:tblBorders>
        <w:tblLayout w:type="fixed"/>
        <w:tblLook w:val="0000"/>
      </w:tblPr>
      <w:tblGrid>
        <w:gridCol w:w="2088"/>
        <w:gridCol w:w="6768"/>
      </w:tblGrid>
      <w:tr w:rsidR="00FB248E" w:rsidTr="00590DE7" w14:paraId="7CE95F74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FB248E" w:rsidP="00590DE7" w:rsidRDefault="00FB248E" w14:paraId="2829E6A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User Task</w:t>
            </w:r>
          </w:p>
        </w:tc>
        <w:tc>
          <w:tcPr>
            <w:tcW w:w="6768" w:type="dxa"/>
            <w:tcBorders>
              <w:top w:val="single" w:color="auto" w:sz="12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FB248E" w:rsidP="00FB248E" w:rsidRDefault="00FB248E" w14:paraId="32A05DE7">
            <w:r>
              <w:t>Player Wants to Change Account information</w:t>
            </w:r>
          </w:p>
        </w:tc>
      </w:tr>
      <w:tr w:rsidR="00FB248E" w:rsidTr="00590DE7" w14:paraId="67502D06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FB248E" w:rsidP="00590DE7" w:rsidRDefault="00FB248E" w14:paraId="47CFB92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FB248E" w:rsidP="00590DE7" w:rsidRDefault="00FB248E" w14:paraId="5A5A0F0D">
            <w:r>
              <w:t>Player decides to change Account information. UI pulls account info form for specific user and allows user to edit, update and save new info to the form.</w:t>
            </w:r>
          </w:p>
        </w:tc>
      </w:tr>
      <w:tr w:rsidR="00FB248E" w:rsidTr="00590DE7" w14:paraId="429ECD48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FB248E" w:rsidP="00590DE7" w:rsidRDefault="00FB248E" w14:paraId="3DB5FFC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86592E" w:rsidR="00FB248E" w:rsidP="00590DE7" w:rsidRDefault="00FB248E" w14:paraId="6E353081">
            <w:r>
              <w:t>Player has logged in and signed up for a team.</w:t>
            </w:r>
          </w:p>
        </w:tc>
      </w:tr>
      <w:tr w:rsidR="00FB248E" w:rsidTr="00590DE7" w14:paraId="7FCE8B3D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FB248E" w:rsidP="00590DE7" w:rsidRDefault="00FB248E" w14:paraId="56594BB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FB248E" w:rsidP="00590DE7" w:rsidRDefault="00FB248E" w14:paraId="0F029381">
            <w:pPr>
              <w:spacing w:after="0"/>
            </w:pPr>
            <w:r>
              <w:t xml:space="preserve">Player has completed (NU-1.1) through (NU-2.2). </w:t>
            </w:r>
          </w:p>
        </w:tc>
      </w:tr>
      <w:tr w:rsidR="00FB248E" w:rsidTr="00590DE7" w14:paraId="4BA66775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FB248E" w:rsidP="00590DE7" w:rsidRDefault="00FB248E" w14:paraId="5C50CC4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FB248E" w:rsidP="00FB248E" w:rsidRDefault="00FB248E" w14:paraId="712EBCD9">
            <w:pPr>
              <w:pStyle w:val="ListParagraph"/>
              <w:numPr>
                <w:ilvl w:val="0"/>
                <w:numId w:val="42"/>
              </w:numPr>
              <w:spacing w:after="0"/>
              <w:ind w:left="252" w:hanging="270"/>
            </w:pPr>
            <w:r>
              <w:t>Player chooses to Change Info</w:t>
            </w:r>
          </w:p>
          <w:p w:rsidR="00FB248E" w:rsidP="00FB248E" w:rsidRDefault="00FB248E" w14:paraId="44E2BD6F">
            <w:pPr>
              <w:pStyle w:val="ListParagraph"/>
              <w:numPr>
                <w:ilvl w:val="0"/>
                <w:numId w:val="42"/>
              </w:numPr>
              <w:spacing w:after="0"/>
              <w:ind w:left="252" w:hanging="252"/>
            </w:pPr>
            <w:r>
              <w:t>Application retrieves player info from DB.</w:t>
            </w:r>
          </w:p>
          <w:p w:rsidR="00FB248E" w:rsidP="00FB248E" w:rsidRDefault="00FB248E" w14:paraId="71CC009F">
            <w:pPr>
              <w:pStyle w:val="ListParagraph"/>
              <w:numPr>
                <w:ilvl w:val="0"/>
                <w:numId w:val="42"/>
              </w:numPr>
              <w:spacing w:after="0"/>
              <w:ind w:left="252" w:hanging="252"/>
            </w:pPr>
            <w:r>
              <w:t>If player changes anything on the form, updates are sent to DB</w:t>
            </w:r>
          </w:p>
          <w:p w:rsidR="00FB248E" w:rsidP="00FB248E" w:rsidRDefault="00FB248E" w14:paraId="5C349FFC">
            <w:pPr>
              <w:pStyle w:val="ListParagraph"/>
              <w:numPr>
                <w:ilvl w:val="0"/>
                <w:numId w:val="42"/>
              </w:numPr>
              <w:spacing w:after="0"/>
              <w:ind w:left="252" w:hanging="252"/>
            </w:pPr>
            <w:r>
              <w:t>Account Status is updated and view status reflects changes made.</w:t>
            </w:r>
          </w:p>
        </w:tc>
      </w:tr>
      <w:tr w:rsidR="00FB248E" w:rsidTr="00590DE7" w14:paraId="0F01AA87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00FB248E" w:rsidP="00590DE7" w:rsidRDefault="00FB248E" w14:paraId="5CF6D3F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FB248E" w:rsidP="00590DE7" w:rsidRDefault="00FB248E" w14:paraId="64FD5BAB">
            <w:pPr>
              <w:pStyle w:val="ListParagraph"/>
              <w:numPr>
                <w:ilvl w:val="0"/>
                <w:numId w:val="38"/>
              </w:numPr>
              <w:spacing w:after="0"/>
              <w:ind w:left="252" w:hanging="252"/>
            </w:pPr>
            <w:r>
              <w:t>If Player cannot log in or doesn’t have an account, player will be redirected to TC2.1 or NU2.1</w:t>
            </w:r>
          </w:p>
          <w:p w:rsidR="00FB248E" w:rsidP="00590DE7" w:rsidRDefault="00FB248E" w14:paraId="6D01C904">
            <w:pPr>
              <w:pStyle w:val="ListParagraph"/>
              <w:numPr>
                <w:ilvl w:val="0"/>
                <w:numId w:val="38"/>
              </w:numPr>
              <w:spacing w:after="0"/>
              <w:ind w:left="252" w:hanging="252"/>
            </w:pPr>
            <w:r>
              <w:t>If no changes are made to form, update is not sent.</w:t>
            </w:r>
          </w:p>
        </w:tc>
      </w:tr>
      <w:tr w:rsidR="00FB248E" w:rsidTr="00590DE7" w14:paraId="4A4006C2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single" w:color="auto" w:sz="12" w:space="0"/>
              <w:right w:val="double" w:color="auto" w:sz="6" w:space="0"/>
            </w:tcBorders>
          </w:tcPr>
          <w:p w:rsidR="00FB248E" w:rsidP="00590DE7" w:rsidRDefault="00FB248E" w14:paraId="129A0244">
            <w:pPr>
              <w:spacing w:after="0" w:line="240" w:lineRule="auto"/>
              <w:rPr>
                <w:b/>
                <w:bCs/>
              </w:rPr>
            </w:pPr>
            <w:r w:rsidRPr="58FCF741">
              <w:rPr>
                <w:b/>
                <w:bCs/>
              </w:rPr>
              <w:t>Post 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</w:tcPr>
          <w:p w:rsidR="00FB248E" w:rsidP="00590DE7" w:rsidRDefault="00FB248E" w14:paraId="44BB9416">
            <w:pPr>
              <w:spacing w:after="0" w:line="240" w:lineRule="auto"/>
            </w:pPr>
            <w:r>
              <w:t xml:space="preserve">User is satisfied with status on the page </w:t>
            </w:r>
          </w:p>
        </w:tc>
      </w:tr>
    </w:tbl>
    <w:p w:rsidR="00FB248E" w:rsidP="00C047CB" w:rsidRDefault="00FB248E" w14:paraId="739FF1E2">
      <w:pPr>
        <w:spacing w:after="0" w:line="240" w:lineRule="auto"/>
        <w:jc w:val="center"/>
      </w:pPr>
    </w:p>
    <w:p w:rsidR="00FB248E" w:rsidP="00C047CB" w:rsidRDefault="00FB248E" w14:paraId="0E989486">
      <w:pPr>
        <w:spacing w:after="0" w:line="240" w:lineRule="auto"/>
        <w:jc w:val="center"/>
      </w:pPr>
    </w:p>
    <w:p w:rsidR="00FB248E" w:rsidP="00C047CB" w:rsidRDefault="00FB248E" w14:paraId="091C04B0">
      <w:pPr>
        <w:spacing w:after="0" w:line="240" w:lineRule="auto"/>
        <w:jc w:val="center"/>
      </w:pPr>
    </w:p>
    <w:p w:rsidR="007D6407" w:rsidP="00C047CB" w:rsidRDefault="007D6407" w14:paraId="639B9FEF">
      <w:pPr>
        <w:spacing w:after="0" w:line="240" w:lineRule="auto"/>
        <w:jc w:val="center"/>
      </w:pPr>
    </w:p>
    <w:p w:rsidR="00FB248E" w:rsidP="00C047CB" w:rsidRDefault="00FB248E" w14:paraId="481CB717">
      <w:pPr>
        <w:spacing w:after="0" w:line="240" w:lineRule="auto"/>
        <w:jc w:val="center"/>
      </w:pPr>
    </w:p>
    <w:p w:rsidR="00FB248E" w:rsidP="00C047CB" w:rsidRDefault="00FB248E" w14:paraId="2D061760">
      <w:pPr>
        <w:spacing w:after="0" w:line="240" w:lineRule="auto"/>
        <w:jc w:val="center"/>
      </w:pPr>
    </w:p>
    <w:p w:rsidR="008E1BDC" w:rsidP="442FC2F2" w:rsidRDefault="442FC2F2" w14:paraId="0D23B277">
      <w:pPr>
        <w:pStyle w:val="Caption"/>
        <w:spacing w:before="0" w:after="0"/>
        <w:ind w:left="720"/>
      </w:pPr>
      <w:r w:rsidRPr="442FC2F2">
        <w:rPr>
          <w:highlight w:val="yellow"/>
        </w:rPr>
        <w:lastRenderedPageBreak/>
        <w:t>NU/TC - 2.3 Forgot Login or Password</w:t>
      </w:r>
    </w:p>
    <w:tbl>
      <w:tblPr>
        <w:tblW w:w="0" w:type="auto"/>
        <w:tblInd w:w="7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uble" w:color="auto" w:sz="6" w:space="0"/>
          <w:insideV w:val="double" w:color="auto" w:sz="6" w:space="0"/>
        </w:tblBorders>
        <w:tblLook w:val="0000"/>
      </w:tblPr>
      <w:tblGrid>
        <w:gridCol w:w="2088"/>
        <w:gridCol w:w="6768"/>
      </w:tblGrid>
      <w:tr w:rsidR="442FC2F2" w:rsidTr="379732F8" w14:paraId="1C70E5EC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442FC2F2" w:rsidP="442FC2F2" w:rsidRDefault="442FC2F2" w14:paraId="38C27672">
            <w:pPr>
              <w:spacing w:after="0" w:line="240" w:lineRule="auto"/>
            </w:pPr>
            <w:r w:rsidRPr="442FC2F2">
              <w:rPr>
                <w:b/>
                <w:bCs/>
                <w:highlight w:val="yellow"/>
              </w:rPr>
              <w:t>User Task</w:t>
            </w:r>
          </w:p>
        </w:tc>
        <w:tc>
          <w:tcPr>
            <w:tcW w:w="6768" w:type="dxa"/>
            <w:tcBorders>
              <w:top w:val="single" w:color="auto" w:sz="12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442FC2F2" w:rsidRDefault="442FC2F2" w14:paraId="6C61A335">
            <w:r w:rsidRPr="442FC2F2">
              <w:rPr>
                <w:highlight w:val="yellow"/>
              </w:rPr>
              <w:t>User decides to reset or retrieve his username or password</w:t>
            </w:r>
          </w:p>
        </w:tc>
      </w:tr>
      <w:tr w:rsidR="442FC2F2" w:rsidTr="379732F8" w14:paraId="27399623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442FC2F2" w:rsidP="442FC2F2" w:rsidRDefault="442FC2F2" w14:paraId="63DE78C1">
            <w:pPr>
              <w:spacing w:after="0" w:line="240" w:lineRule="auto"/>
            </w:pPr>
            <w:r w:rsidRPr="442FC2F2">
              <w:rPr>
                <w:b/>
                <w:bCs/>
                <w:highlight w:val="yellow"/>
              </w:rPr>
              <w:t>Summary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442FC2F2" w:rsidRDefault="442FC2F2" w14:paraId="71410589">
            <w:r w:rsidRPr="442FC2F2">
              <w:rPr>
                <w:highlight w:val="yellow"/>
              </w:rPr>
              <w:t>TC/Player has forgotten login information. Attempts to regain or reset login information.</w:t>
            </w:r>
          </w:p>
        </w:tc>
      </w:tr>
      <w:tr w:rsidR="442FC2F2" w:rsidTr="379732F8" w14:paraId="39D2EBAD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442FC2F2" w:rsidP="442FC2F2" w:rsidRDefault="442FC2F2" w14:paraId="2A56B9F4">
            <w:pPr>
              <w:spacing w:after="0" w:line="240" w:lineRule="auto"/>
            </w:pPr>
            <w:r w:rsidRPr="442FC2F2">
              <w:rPr>
                <w:b/>
                <w:bCs/>
                <w:highlight w:val="yellow"/>
              </w:rPr>
              <w:t>Assumptions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442FC2F2" w:rsidRDefault="442FC2F2" w14:paraId="397C42A1">
            <w:r w:rsidRPr="442FC2F2">
              <w:rPr>
                <w:highlight w:val="yellow"/>
              </w:rPr>
              <w:t>Player has an account and has forgot log on information</w:t>
            </w:r>
          </w:p>
          <w:p w:rsidR="442FC2F2" w:rsidP="442FC2F2" w:rsidRDefault="442FC2F2" w14:paraId="7DDE1EC6">
            <w:r w:rsidRPr="442FC2F2">
              <w:rPr>
                <w:highlight w:val="yellow"/>
              </w:rPr>
              <w:t>Player has application installed on device</w:t>
            </w:r>
          </w:p>
        </w:tc>
      </w:tr>
      <w:tr w:rsidR="442FC2F2" w:rsidTr="379732F8" w14:paraId="59F9CFFD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442FC2F2" w:rsidP="442FC2F2" w:rsidRDefault="442FC2F2" w14:paraId="73EA94D0">
            <w:pPr>
              <w:spacing w:after="0" w:line="240" w:lineRule="auto"/>
            </w:pPr>
            <w:r w:rsidRPr="442FC2F2">
              <w:rPr>
                <w:b/>
                <w:bCs/>
                <w:highlight w:val="yellow"/>
              </w:rPr>
              <w:t>Preconditions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442FC2F2" w:rsidRDefault="442FC2F2" w14:paraId="0613C7DA">
            <w:r w:rsidRPr="442FC2F2">
              <w:rPr>
                <w:highlight w:val="yellow"/>
              </w:rPr>
              <w:t xml:space="preserve">Application has loaded completing TC/NU1.1 </w:t>
            </w:r>
          </w:p>
        </w:tc>
      </w:tr>
      <w:tr w:rsidR="442FC2F2" w:rsidTr="379732F8" w14:paraId="4B8D0749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442FC2F2" w:rsidP="442FC2F2" w:rsidRDefault="442FC2F2" w14:paraId="4E7B01FF">
            <w:pPr>
              <w:spacing w:after="0" w:line="240" w:lineRule="auto"/>
            </w:pPr>
            <w:r w:rsidRPr="442FC2F2">
              <w:rPr>
                <w:b/>
                <w:bCs/>
                <w:highlight w:val="yellow"/>
              </w:rPr>
              <w:t>Description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442FC2F2" w:rsidP="442FC2F2" w:rsidRDefault="442FC2F2" w14:paraId="28922E84">
            <w:pPr>
              <w:spacing w:after="0" w:line="240" w:lineRule="auto"/>
            </w:pPr>
          </w:p>
        </w:tc>
      </w:tr>
      <w:tr w:rsidR="442FC2F2" w:rsidTr="379732F8" w14:paraId="40FB6875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="442FC2F2" w:rsidP="442FC2F2" w:rsidRDefault="442FC2F2" w14:paraId="0070D2B2">
            <w:pPr>
              <w:spacing w:after="0" w:line="240" w:lineRule="auto"/>
            </w:pPr>
            <w:r w:rsidRPr="442FC2F2">
              <w:rPr>
                <w:b/>
                <w:bCs/>
                <w:highlight w:val="yellow"/>
              </w:rPr>
              <w:t>Exceptions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442FC2F2" w:rsidP="442FC2F2" w:rsidRDefault="57A4534A" w14:paraId="5F03DEC5">
            <w:pPr>
              <w:numPr>
                <w:ilvl w:val="0"/>
                <w:numId w:val="4"/>
              </w:numPr>
              <w:spacing w:after="0" w:line="240" w:lineRule="auto"/>
            </w:pPr>
            <w:r w:rsidRPr="57A4534A">
              <w:rPr>
                <w:highlight w:val="yellow"/>
              </w:rPr>
              <w:t xml:space="preserve">TC/Player doesn’t have an account, will return user to create </w:t>
            </w:r>
            <w:proofErr w:type="gramStart"/>
            <w:r w:rsidRPr="57A4534A">
              <w:rPr>
                <w:highlight w:val="yellow"/>
              </w:rPr>
              <w:t>account(</w:t>
            </w:r>
            <w:proofErr w:type="gramEnd"/>
            <w:r w:rsidRPr="57A4534A">
              <w:rPr>
                <w:highlight w:val="yellow"/>
              </w:rPr>
              <w:t>TC/NU 2.1).</w:t>
            </w:r>
          </w:p>
          <w:p w:rsidR="442FC2F2" w:rsidP="442FC2F2" w:rsidRDefault="379732F8" w14:paraId="508454D2">
            <w:pPr>
              <w:numPr>
                <w:ilvl w:val="0"/>
                <w:numId w:val="4"/>
              </w:numPr>
              <w:spacing w:after="0" w:line="240" w:lineRule="auto"/>
            </w:pPr>
            <w:r w:rsidRPr="379732F8">
              <w:rPr>
                <w:highlight w:val="yellow"/>
              </w:rPr>
              <w:t>TC/Player cannot validate user information, asks user to try again.</w:t>
            </w:r>
          </w:p>
        </w:tc>
      </w:tr>
      <w:tr w:rsidR="442FC2F2" w:rsidTr="379732F8" w14:paraId="303E3438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single" w:color="auto" w:sz="12" w:space="0"/>
              <w:right w:val="double" w:color="auto" w:sz="6" w:space="0"/>
            </w:tcBorders>
          </w:tcPr>
          <w:p w:rsidR="442FC2F2" w:rsidP="442FC2F2" w:rsidRDefault="442FC2F2" w14:paraId="47E4D8D3">
            <w:pPr>
              <w:spacing w:after="0" w:line="240" w:lineRule="auto"/>
            </w:pPr>
            <w:r w:rsidRPr="442FC2F2">
              <w:rPr>
                <w:b/>
                <w:bCs/>
                <w:highlight w:val="yellow"/>
              </w:rPr>
              <w:t>Post 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</w:tcPr>
          <w:p w:rsidR="442FC2F2" w:rsidP="442FC2F2" w:rsidRDefault="442FC2F2" w14:paraId="343C93BA">
            <w:pPr>
              <w:spacing w:after="0" w:line="240" w:lineRule="auto"/>
            </w:pPr>
            <w:r w:rsidRPr="442FC2F2">
              <w:rPr>
                <w:highlight w:val="yellow"/>
              </w:rPr>
              <w:t>TC is notified and has a handle on who will be attending game. Player is confident that TC is up to date on if they will be attending event or not.</w:t>
            </w:r>
          </w:p>
        </w:tc>
      </w:tr>
    </w:tbl>
    <w:p w:rsidR="008E1BDC" w:rsidP="00C047CB" w:rsidRDefault="008E1BDC" w14:paraId="0FE79670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br/>
      </w:r>
    </w:p>
    <w:p w:rsidRPr="00761C2A" w:rsidR="008E1BDC" w:rsidP="008E1BDC" w:rsidRDefault="008E1BDC" w14:paraId="5DE9DFDF">
      <w:pPr>
        <w:pStyle w:val="Caption"/>
        <w:spacing w:before="0" w:after="0"/>
        <w:ind w:left="720"/>
        <w:rPr>
          <w:sz w:val="20"/>
          <w:szCs w:val="20"/>
          <w:highlight w:val="yellow"/>
        </w:rPr>
      </w:pPr>
      <w:r w:rsidRPr="00761C2A">
        <w:rPr>
          <w:highlight w:val="yellow"/>
        </w:rPr>
        <w:t>NU-4.1</w:t>
      </w:r>
      <w:r w:rsidRPr="00761C2A">
        <w:rPr>
          <w:highlight w:val="yellow"/>
        </w:rPr>
        <w:tab/>
      </w:r>
      <w:r w:rsidRPr="00761C2A">
        <w:rPr>
          <w:highlight w:val="yellow"/>
        </w:rPr>
        <w:t>Player notifies coaches of issue</w:t>
      </w:r>
    </w:p>
    <w:tbl>
      <w:tblPr>
        <w:tblW w:w="0" w:type="auto"/>
        <w:tblInd w:w="72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uble" w:color="auto" w:sz="6" w:space="0"/>
          <w:insideV w:val="double" w:color="auto" w:sz="6" w:space="0"/>
        </w:tblBorders>
        <w:tblLayout w:type="fixed"/>
        <w:tblLook w:val="0000"/>
      </w:tblPr>
      <w:tblGrid>
        <w:gridCol w:w="2088"/>
        <w:gridCol w:w="6768"/>
      </w:tblGrid>
      <w:tr w:rsidRPr="00761C2A" w:rsidR="008E1BDC" w:rsidTr="00857893" w14:paraId="20065BA3"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Pr="00761C2A" w:rsidR="008E1BDC" w:rsidP="00857893" w:rsidRDefault="008E1BDC" w14:paraId="229498F0">
            <w:pPr>
              <w:spacing w:after="0" w:line="240" w:lineRule="auto"/>
              <w:rPr>
                <w:b/>
                <w:bCs/>
                <w:highlight w:val="yellow"/>
              </w:rPr>
            </w:pPr>
            <w:r w:rsidRPr="00761C2A">
              <w:rPr>
                <w:b/>
                <w:bCs/>
                <w:highlight w:val="yellow"/>
              </w:rPr>
              <w:t>User Task</w:t>
            </w:r>
          </w:p>
        </w:tc>
        <w:tc>
          <w:tcPr>
            <w:tcW w:w="6768" w:type="dxa"/>
            <w:tcBorders>
              <w:top w:val="single" w:color="auto" w:sz="12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761C2A" w:rsidR="008E1BDC" w:rsidP="00857893" w:rsidRDefault="008E1BDC" w14:paraId="542FC742">
            <w:pPr>
              <w:rPr>
                <w:highlight w:val="yellow"/>
              </w:rPr>
            </w:pPr>
            <w:r w:rsidRPr="00761C2A">
              <w:rPr>
                <w:highlight w:val="yellow"/>
              </w:rPr>
              <w:t xml:space="preserve">Player notifies coach of issue </w:t>
            </w:r>
          </w:p>
        </w:tc>
      </w:tr>
      <w:tr w:rsidRPr="00761C2A" w:rsidR="008E1BDC" w:rsidTr="00857893" w14:paraId="4BC17A87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Pr="00761C2A" w:rsidR="008E1BDC" w:rsidP="00857893" w:rsidRDefault="008E1BDC" w14:paraId="3982C898">
            <w:pPr>
              <w:spacing w:after="0" w:line="240" w:lineRule="auto"/>
              <w:rPr>
                <w:b/>
                <w:bCs/>
                <w:highlight w:val="yellow"/>
              </w:rPr>
            </w:pPr>
            <w:r w:rsidRPr="00761C2A">
              <w:rPr>
                <w:b/>
                <w:bCs/>
                <w:highlight w:val="yellow"/>
              </w:rPr>
              <w:t>Summary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761C2A" w:rsidR="008E1BDC" w:rsidP="00857893" w:rsidRDefault="008E1BDC" w14:paraId="5A1A5FD7">
            <w:pPr>
              <w:rPr>
                <w:highlight w:val="yellow"/>
              </w:rPr>
            </w:pPr>
            <w:r w:rsidRPr="00761C2A">
              <w:rPr>
                <w:highlight w:val="yellow"/>
              </w:rPr>
              <w:t>Players notify of issue or attendance of event.</w:t>
            </w:r>
          </w:p>
        </w:tc>
      </w:tr>
      <w:tr w:rsidRPr="00761C2A" w:rsidR="008E1BDC" w:rsidTr="00857893" w14:paraId="2618796A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Pr="00761C2A" w:rsidR="008E1BDC" w:rsidP="00857893" w:rsidRDefault="008E1BDC" w14:paraId="52C873DD">
            <w:pPr>
              <w:spacing w:after="0" w:line="240" w:lineRule="auto"/>
              <w:rPr>
                <w:b/>
                <w:bCs/>
                <w:highlight w:val="yellow"/>
              </w:rPr>
            </w:pPr>
            <w:r w:rsidRPr="00761C2A">
              <w:rPr>
                <w:b/>
                <w:bCs/>
                <w:highlight w:val="yellow"/>
              </w:rPr>
              <w:t>Assumptions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761C2A" w:rsidR="008E1BDC" w:rsidP="00373E91" w:rsidRDefault="00373E91" w14:paraId="49359945">
            <w:pPr>
              <w:rPr>
                <w:highlight w:val="yellow"/>
              </w:rPr>
            </w:pPr>
            <w:r>
              <w:rPr>
                <w:highlight w:val="yellow"/>
              </w:rPr>
              <w:t>Player has logged in  and received a notification from Team Captain</w:t>
            </w:r>
          </w:p>
        </w:tc>
      </w:tr>
      <w:tr w:rsidRPr="00761C2A" w:rsidR="008E1BDC" w:rsidTr="00857893" w14:paraId="7291AD94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Pr="00761C2A" w:rsidR="008E1BDC" w:rsidP="00857893" w:rsidRDefault="008E1BDC" w14:paraId="12E3F103">
            <w:pPr>
              <w:spacing w:after="0" w:line="240" w:lineRule="auto"/>
              <w:rPr>
                <w:b/>
                <w:bCs/>
                <w:highlight w:val="yellow"/>
              </w:rPr>
            </w:pPr>
            <w:r w:rsidRPr="00761C2A">
              <w:rPr>
                <w:b/>
                <w:bCs/>
                <w:highlight w:val="yellow"/>
              </w:rPr>
              <w:t>Preconditions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761C2A" w:rsidR="008E1BDC" w:rsidP="00373E91" w:rsidRDefault="00373E91" w14:paraId="6FEF2914">
            <w:pPr>
              <w:rPr>
                <w:highlight w:val="yellow"/>
              </w:rPr>
            </w:pPr>
            <w:r>
              <w:rPr>
                <w:highlight w:val="yellow"/>
              </w:rPr>
              <w:t>Application has loaded and player has completed</w:t>
            </w:r>
            <w:r w:rsidR="0012550F">
              <w:rPr>
                <w:highlight w:val="yellow"/>
              </w:rPr>
              <w:t xml:space="preserve"> steps</w:t>
            </w:r>
            <w:r>
              <w:rPr>
                <w:highlight w:val="yellow"/>
              </w:rPr>
              <w:t xml:space="preserve"> through (NU2.2)</w:t>
            </w:r>
          </w:p>
        </w:tc>
      </w:tr>
      <w:tr w:rsidRPr="00761C2A" w:rsidR="008E1BDC" w:rsidTr="00857893" w14:paraId="49F526B6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Pr="00761C2A" w:rsidR="008E1BDC" w:rsidP="00857893" w:rsidRDefault="008E1BDC" w14:paraId="610444AD">
            <w:pPr>
              <w:spacing w:after="0" w:line="240" w:lineRule="auto"/>
              <w:rPr>
                <w:b/>
                <w:bCs/>
                <w:highlight w:val="yellow"/>
              </w:rPr>
            </w:pPr>
            <w:r w:rsidRPr="00761C2A">
              <w:rPr>
                <w:b/>
                <w:bCs/>
                <w:highlight w:val="yellow"/>
              </w:rPr>
              <w:t>Description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="008E1BDC" w:rsidP="002F4F96" w:rsidRDefault="008E1BDC" w14:paraId="008AFB16">
            <w:pPr>
              <w:numPr>
                <w:ilvl w:val="0"/>
                <w:numId w:val="13"/>
              </w:numPr>
              <w:spacing w:after="0" w:line="240" w:lineRule="auto"/>
              <w:rPr>
                <w:highlight w:val="yellow"/>
              </w:rPr>
            </w:pPr>
            <w:r w:rsidRPr="00761C2A">
              <w:rPr>
                <w:highlight w:val="yellow"/>
              </w:rPr>
              <w:t xml:space="preserve">Player </w:t>
            </w:r>
            <w:r w:rsidR="00F36897">
              <w:rPr>
                <w:highlight w:val="yellow"/>
              </w:rPr>
              <w:t>receives notification from TC.</w:t>
            </w:r>
          </w:p>
          <w:p w:rsidR="00F36897" w:rsidP="002F4F96" w:rsidRDefault="00F36897" w14:paraId="2261B44F">
            <w:pPr>
              <w:numPr>
                <w:ilvl w:val="0"/>
                <w:numId w:val="13"/>
              </w:num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Player decides to view notifications.</w:t>
            </w:r>
          </w:p>
          <w:p w:rsidRPr="00761C2A" w:rsidR="00F36897" w:rsidP="002F4F96" w:rsidRDefault="00F36897" w14:paraId="64AAF092">
            <w:pPr>
              <w:numPr>
                <w:ilvl w:val="0"/>
                <w:numId w:val="13"/>
              </w:num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Application sends verification to TC that user has viewed notification.</w:t>
            </w:r>
          </w:p>
          <w:p w:rsidR="0012550F" w:rsidP="002F4F96" w:rsidRDefault="00F36897" w14:paraId="237A915B">
            <w:pPr>
              <w:numPr>
                <w:ilvl w:val="0"/>
                <w:numId w:val="13"/>
              </w:num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If player has problem with notification or unable to attend event</w:t>
            </w:r>
            <w:r w:rsidR="0012550F">
              <w:rPr>
                <w:highlight w:val="yellow"/>
              </w:rPr>
              <w:t>; d</w:t>
            </w:r>
            <w:r>
              <w:rPr>
                <w:highlight w:val="yellow"/>
              </w:rPr>
              <w:t>ecides to send</w:t>
            </w:r>
            <w:r w:rsidR="0012550F">
              <w:rPr>
                <w:highlight w:val="yellow"/>
              </w:rPr>
              <w:t xml:space="preserve"> TC a response.</w:t>
            </w:r>
          </w:p>
          <w:p w:rsidRPr="00761C2A" w:rsidR="008E1BDC" w:rsidP="0012550F" w:rsidRDefault="0012550F" w14:paraId="671F3CE4">
            <w:pPr>
              <w:numPr>
                <w:ilvl w:val="0"/>
                <w:numId w:val="13"/>
              </w:num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Application sends notification to TC.</w:t>
            </w:r>
          </w:p>
          <w:p w:rsidRPr="0012550F" w:rsidR="008E1BDC" w:rsidP="0012550F" w:rsidRDefault="008E1BDC" w14:paraId="1307F907">
            <w:pPr>
              <w:numPr>
                <w:ilvl w:val="0"/>
                <w:numId w:val="13"/>
              </w:numPr>
              <w:spacing w:after="0" w:line="240" w:lineRule="auto"/>
              <w:rPr>
                <w:highlight w:val="yellow"/>
              </w:rPr>
            </w:pPr>
            <w:r w:rsidRPr="00761C2A">
              <w:rPr>
                <w:highlight w:val="yellow"/>
              </w:rPr>
              <w:t xml:space="preserve">Player receives verification of email </w:t>
            </w:r>
            <w:r w:rsidR="0012550F">
              <w:rPr>
                <w:highlight w:val="yellow"/>
              </w:rPr>
              <w:t>when TC checks that notification.</w:t>
            </w:r>
          </w:p>
        </w:tc>
      </w:tr>
      <w:tr w:rsidRPr="00761C2A" w:rsidR="008E1BDC" w:rsidTr="00857893" w14:paraId="565571F1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double" w:color="auto" w:sz="6" w:space="0"/>
              <w:right w:val="double" w:color="auto" w:sz="6" w:space="0"/>
            </w:tcBorders>
          </w:tcPr>
          <w:p w:rsidRPr="00761C2A" w:rsidR="008E1BDC" w:rsidP="00857893" w:rsidRDefault="008E1BDC" w14:paraId="0C863A6A">
            <w:pPr>
              <w:spacing w:after="0" w:line="240" w:lineRule="auto"/>
              <w:rPr>
                <w:b/>
                <w:bCs/>
                <w:highlight w:val="yellow"/>
              </w:rPr>
            </w:pPr>
            <w:r w:rsidRPr="00761C2A">
              <w:rPr>
                <w:b/>
                <w:bCs/>
                <w:highlight w:val="yellow"/>
              </w:rPr>
              <w:t>Exceptions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12" w:space="0"/>
            </w:tcBorders>
          </w:tcPr>
          <w:p w:rsidRPr="00771502" w:rsidR="008E1BDC" w:rsidP="002F4F96" w:rsidRDefault="0012550F" w14:paraId="792E8CCC">
            <w:pPr>
              <w:numPr>
                <w:ilvl w:val="0"/>
                <w:numId w:val="4"/>
              </w:numPr>
              <w:spacing w:after="0" w:line="240" w:lineRule="auto"/>
              <w:rPr>
                <w:highlight w:val="yellow"/>
              </w:rPr>
            </w:pPr>
            <w:r w:rsidRPr="00771502">
              <w:rPr>
                <w:highlight w:val="yellow"/>
              </w:rPr>
              <w:t>Player doesn’t have an issue with the schedule</w:t>
            </w:r>
          </w:p>
          <w:p w:rsidRPr="00771502" w:rsidR="0012550F" w:rsidP="002F4F96" w:rsidRDefault="0012550F" w14:paraId="2524EFE3">
            <w:pPr>
              <w:numPr>
                <w:ilvl w:val="0"/>
                <w:numId w:val="4"/>
              </w:numPr>
              <w:spacing w:after="0" w:line="240" w:lineRule="auto"/>
              <w:rPr>
                <w:highlight w:val="yellow"/>
              </w:rPr>
            </w:pPr>
            <w:r w:rsidRPr="00771502">
              <w:rPr>
                <w:highlight w:val="yellow"/>
              </w:rPr>
              <w:t>Player is unable to check notifications</w:t>
            </w:r>
          </w:p>
          <w:p w:rsidRPr="00771502" w:rsidR="0012550F" w:rsidP="002F4F96" w:rsidRDefault="00771502" w14:paraId="66066601">
            <w:pPr>
              <w:numPr>
                <w:ilvl w:val="0"/>
                <w:numId w:val="4"/>
              </w:numPr>
              <w:spacing w:after="0" w:line="240" w:lineRule="auto"/>
              <w:rPr>
                <w:highlight w:val="yellow"/>
              </w:rPr>
            </w:pPr>
            <w:r w:rsidRPr="00771502">
              <w:rPr>
                <w:highlight w:val="yellow"/>
              </w:rPr>
              <w:t>Player decides to exit application before viewing notifications.</w:t>
            </w:r>
          </w:p>
        </w:tc>
      </w:tr>
      <w:tr w:rsidR="008E1BDC" w:rsidTr="00857893" w14:paraId="48209C3A">
        <w:tc>
          <w:tcPr>
            <w:tcW w:w="2088" w:type="dxa"/>
            <w:tcBorders>
              <w:top w:val="double" w:color="auto" w:sz="6" w:space="0"/>
              <w:left w:val="single" w:color="auto" w:sz="12" w:space="0"/>
              <w:bottom w:val="single" w:color="auto" w:sz="12" w:space="0"/>
              <w:right w:val="double" w:color="auto" w:sz="6" w:space="0"/>
            </w:tcBorders>
          </w:tcPr>
          <w:p w:rsidRPr="00761C2A" w:rsidR="008E1BDC" w:rsidP="00857893" w:rsidRDefault="008E1BDC" w14:paraId="632ACD3D">
            <w:pPr>
              <w:spacing w:after="0" w:line="240" w:lineRule="auto"/>
              <w:rPr>
                <w:b/>
                <w:bCs/>
                <w:highlight w:val="yellow"/>
              </w:rPr>
            </w:pPr>
            <w:r w:rsidRPr="00761C2A">
              <w:rPr>
                <w:b/>
                <w:bCs/>
                <w:highlight w:val="yellow"/>
              </w:rPr>
              <w:t>Post conditions</w:t>
            </w:r>
          </w:p>
        </w:tc>
        <w:tc>
          <w:tcPr>
            <w:tcW w:w="6768" w:type="dxa"/>
            <w:tcBorders>
              <w:top w:val="double" w:color="auto" w:sz="6" w:space="0"/>
              <w:left w:val="double" w:color="auto" w:sz="6" w:space="0"/>
              <w:bottom w:val="single" w:color="auto" w:sz="12" w:space="0"/>
              <w:right w:val="single" w:color="auto" w:sz="12" w:space="0"/>
            </w:tcBorders>
          </w:tcPr>
          <w:p w:rsidRPr="00771502" w:rsidR="008E1BDC" w:rsidP="00857893" w:rsidRDefault="00771502" w14:paraId="6918D851">
            <w:pPr>
              <w:spacing w:after="0" w:line="240" w:lineRule="auto"/>
              <w:rPr>
                <w:highlight w:val="yellow"/>
              </w:rPr>
            </w:pPr>
            <w:r w:rsidRPr="00771502">
              <w:rPr>
                <w:highlight w:val="yellow"/>
              </w:rPr>
              <w:t>TC is notified and has a handle on who will be attending game. Player is confident that TC is up to date on if they will be attending event or not.</w:t>
            </w:r>
          </w:p>
        </w:tc>
      </w:tr>
    </w:tbl>
    <w:p w:rsidR="008E1BDC" w:rsidP="00C047CB" w:rsidRDefault="008E1BDC" w14:paraId="5C81C28D">
      <w:pPr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62791AB" w:rsidP="062791AB" w:rsidRDefault="062791AB" w14:paraId="5CE57E3E">
      <w:pPr>
        <w:spacing w:after="0" w:line="240" w:lineRule="auto"/>
        <w:jc w:val="center"/>
      </w:pPr>
      <w:r>
        <w:br/>
      </w:r>
    </w:p>
    <w:p w:rsidR="062791AB" w:rsidP="062791AB" w:rsidRDefault="062791AB" w14:paraId="548C0D18">
      <w:pPr>
        <w:spacing w:after="0" w:line="240" w:lineRule="auto"/>
        <w:jc w:val="center"/>
      </w:pPr>
    </w:p>
    <w:sectPr w:rsidR="062791AB" w:rsidSect="007845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720" w:right="1440" w:bottom="990" w:left="1440" w:header="720" w:footer="33" w:gutter="0"/>
      <w:cols w:space="720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w:rsidR="007B7DE0" w:rsidP="00DD0BD1" w:rsidRDefault="007B7DE0" w14:paraId="43D81D1E">
      <w:pPr>
        <w:spacing w:after="0" w:line="240" w:lineRule="auto"/>
      </w:pPr>
      <w:r>
        <w:separator/>
      </w:r>
    </w:p>
    <w:p w:rsidR="007B7DE0" w:rsidRDefault="007B7DE0" w14:paraId="4EAC6C99"/>
  </w:endnote>
  <w:endnote w:type="continuationSeparator" w:id="0">
    <w:p w:rsidR="007B7DE0" w:rsidP="00DD0BD1" w:rsidRDefault="007B7DE0" w14:paraId="65A3246A">
      <w:pPr>
        <w:spacing w:after="0" w:line="240" w:lineRule="auto"/>
      </w:pPr>
      <w:r>
        <w:continuationSeparator/>
      </w:r>
    </w:p>
    <w:p w:rsidR="007B7DE0" w:rsidRDefault="007B7DE0" w14:paraId="5E953F6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857893" w:rsidP="006C08F9" w:rsidRDefault="00C17E60" w14:paraId="3B9710FC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789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7893">
      <w:rPr>
        <w:rStyle w:val="PageNumber"/>
        <w:noProof/>
      </w:rPr>
      <w:t>2</w:t>
    </w:r>
    <w:r>
      <w:rPr>
        <w:rStyle w:val="PageNumber"/>
      </w:rPr>
      <w:fldChar w:fldCharType="end"/>
    </w:r>
  </w:p>
  <w:p w:rsidR="00857893" w:rsidP="00632386" w:rsidRDefault="00857893" w14:paraId="38A3056F">
    <w:pPr>
      <w:pStyle w:val="Footer"/>
      <w:ind w:right="360"/>
    </w:pPr>
  </w:p>
  <w:p w:rsidR="00857893" w:rsidRDefault="00857893" w14:paraId="770641BE"/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857893" w:rsidP="00B265D1" w:rsidRDefault="00857893" w14:paraId="7FF97A08">
    <w:pPr>
      <w:pStyle w:val="Footer"/>
      <w:framePr w:wrap="around" w:hAnchor="page" w:vAnchor="page" w:x="10053" w:y="15050"/>
      <w:rPr>
        <w:rStyle w:val="PageNumber"/>
      </w:rPr>
    </w:pPr>
    <w:r>
      <w:rPr>
        <w:rStyle w:val="PageNumber"/>
      </w:rPr>
      <w:t xml:space="preserve">Page </w:t>
    </w:r>
    <w:r w:rsidR="00C17E60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C17E60">
      <w:rPr>
        <w:rStyle w:val="PageNumber"/>
      </w:rPr>
      <w:fldChar w:fldCharType="separate"/>
    </w:r>
    <w:r w:rsidR="007D6407">
      <w:rPr>
        <w:rStyle w:val="PageNumber"/>
        <w:noProof/>
      </w:rPr>
      <w:t>4</w:t>
    </w:r>
    <w:r w:rsidR="00C17E60"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 \* MERGEFORMAT ">
      <w:r w:rsidRPr="007D6407" w:rsidR="007D6407">
        <w:rPr>
          <w:rStyle w:val="PageNumber"/>
          <w:noProof/>
        </w:rPr>
        <w:t>9</w:t>
      </w:r>
    </w:fldSimple>
  </w:p>
  <w:p w:rsidR="00857893" w:rsidRDefault="00857893" w14:paraId="23C3BEEF"/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857893" w:rsidRDefault="00857893" w14:paraId="5C7A0CC5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w:rsidR="007B7DE0" w:rsidP="00DD0BD1" w:rsidRDefault="007B7DE0" w14:paraId="33E15693">
      <w:pPr>
        <w:spacing w:after="0" w:line="240" w:lineRule="auto"/>
      </w:pPr>
      <w:r>
        <w:separator/>
      </w:r>
    </w:p>
    <w:p w:rsidR="007B7DE0" w:rsidRDefault="007B7DE0" w14:paraId="212220F3"/>
  </w:footnote>
  <w:footnote w:type="continuationSeparator" w:id="0">
    <w:p w:rsidR="007B7DE0" w:rsidP="00DD0BD1" w:rsidRDefault="007B7DE0" w14:paraId="3CDE2E94">
      <w:pPr>
        <w:spacing w:after="0" w:line="240" w:lineRule="auto"/>
      </w:pPr>
      <w:r>
        <w:continuationSeparator/>
      </w:r>
    </w:p>
    <w:p w:rsidR="007B7DE0" w:rsidRDefault="007B7DE0" w14:paraId="58FB59B4"/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857893" w:rsidRDefault="00857893" w14:paraId="0485E2B8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857893" w:rsidRDefault="00857893" w14:paraId="1F6C8E04">
    <w:pPr>
      <w:pStyle w:val="Header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857893" w:rsidRDefault="00857893" w14:paraId="494FB6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5DAD292"/>
    <w:lvl w:ilvl="0">
      <w:numFmt w:val="decimal"/>
      <w:lvlText w:val="*"/>
      <w:lvlJc w:val="left"/>
    </w:lvl>
  </w:abstractNum>
  <w:abstractNum w:abstractNumId="1">
    <w:nsid w:val="003D62F1"/>
    <w:multiLevelType w:val="hybridMultilevel"/>
    <w:tmpl w:val="F43415C0"/>
    <w:lvl w:ilvl="0" w:tplc="15DAD292">
      <w:start w:val="1"/>
      <w:numFmt w:val="bullet"/>
      <w:lvlText w:val=""/>
      <w:lvlJc w:val="left"/>
      <w:pPr>
        <w:ind w:left="360" w:hanging="360"/>
      </w:pPr>
      <w:rPr>
        <w:rFonts w:hint="default" w:ascii="Wingdings" w:hAnsi="Wingdings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308031B"/>
    <w:multiLevelType w:val="hybridMultilevel"/>
    <w:tmpl w:val="C6622FDE"/>
    <w:lvl w:ilvl="0" w:tplc="ED86F1AC">
      <w:start w:val="3"/>
      <w:numFmt w:val="decimal"/>
      <w:lvlText w:val="%1.2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C615A"/>
    <w:multiLevelType w:val="hybridMultilevel"/>
    <w:tmpl w:val="34FC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8B95469"/>
    <w:multiLevelType w:val="hybridMultilevel"/>
    <w:tmpl w:val="25CA14FA"/>
    <w:lvl w:ilvl="0" w:tplc="15DAD292">
      <w:start w:val="1"/>
      <w:numFmt w:val="bullet"/>
      <w:lvlText w:val=""/>
      <w:lvlJc w:val="left"/>
      <w:pPr>
        <w:ind w:left="720" w:hanging="360"/>
      </w:pPr>
      <w:rPr>
        <w:rFonts w:hint="default" w:ascii="Wingdings" w:hAnsi="Wingdings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9EA00CA"/>
    <w:multiLevelType w:val="multilevel"/>
    <w:tmpl w:val="02EA04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6">
    <w:nsid w:val="11132F37"/>
    <w:multiLevelType w:val="hybridMultilevel"/>
    <w:tmpl w:val="41829EEE"/>
    <w:lvl w:ilvl="0" w:tplc="3AD8D37A">
      <w:start w:val="1"/>
      <w:numFmt w:val="decimal"/>
      <w:lvlText w:val="%1. "/>
      <w:lvlJc w:val="left"/>
      <w:pPr>
        <w:ind w:left="360" w:hanging="360"/>
      </w:pPr>
      <w:rPr>
        <w:rFonts w:hint="default" w:ascii="Arial" w:hAnsi="Arial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767D8E"/>
    <w:multiLevelType w:val="hybridMultilevel"/>
    <w:tmpl w:val="41829EEE"/>
    <w:lvl w:ilvl="0" w:tplc="3AD8D37A">
      <w:start w:val="1"/>
      <w:numFmt w:val="decimal"/>
      <w:lvlText w:val="%1. "/>
      <w:lvlJc w:val="left"/>
      <w:pPr>
        <w:ind w:left="360" w:hanging="360"/>
      </w:pPr>
      <w:rPr>
        <w:rFonts w:hint="default" w:ascii="Arial" w:hAnsi="Arial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C48C2"/>
    <w:multiLevelType w:val="hybridMultilevel"/>
    <w:tmpl w:val="9D847136"/>
    <w:lvl w:ilvl="0" w:tplc="AD6E05A6">
      <w:start w:val="1"/>
      <w:numFmt w:val="decimal"/>
      <w:lvlText w:val="%1.2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10F4D"/>
    <w:multiLevelType w:val="hybridMultilevel"/>
    <w:tmpl w:val="41829EEE"/>
    <w:lvl w:ilvl="0" w:tplc="ACEEC74E">
      <w:start w:val="1"/>
      <w:numFmt w:val="decimal"/>
      <w:lvlText w:val="%1. "/>
      <w:lvlJc w:val="left"/>
      <w:pPr>
        <w:ind w:left="360" w:hanging="360"/>
      </w:pPr>
      <w:rPr>
        <w:rFonts w:hint="default" w:ascii="Arial" w:hAnsi="Arial"/>
        <w:b w:val="0"/>
        <w:i w:val="0"/>
        <w:sz w:val="24"/>
      </w:rPr>
    </w:lvl>
    <w:lvl w:ilvl="1" w:tplc="B428D3F2" w:tentative="1">
      <w:start w:val="1"/>
      <w:numFmt w:val="lowerLetter"/>
      <w:lvlText w:val="%2."/>
      <w:lvlJc w:val="left"/>
      <w:pPr>
        <w:ind w:left="1440" w:hanging="360"/>
      </w:pPr>
    </w:lvl>
    <w:lvl w:ilvl="2" w:tplc="8E528AB0" w:tentative="1">
      <w:start w:val="1"/>
      <w:numFmt w:val="lowerRoman"/>
      <w:lvlText w:val="%3."/>
      <w:lvlJc w:val="right"/>
      <w:pPr>
        <w:ind w:left="2160" w:hanging="180"/>
      </w:pPr>
    </w:lvl>
    <w:lvl w:ilvl="3" w:tplc="F81606CE" w:tentative="1">
      <w:start w:val="1"/>
      <w:numFmt w:val="decimal"/>
      <w:lvlText w:val="%4."/>
      <w:lvlJc w:val="left"/>
      <w:pPr>
        <w:ind w:left="2880" w:hanging="360"/>
      </w:pPr>
    </w:lvl>
    <w:lvl w:ilvl="4" w:tplc="660C6E56" w:tentative="1">
      <w:start w:val="1"/>
      <w:numFmt w:val="lowerLetter"/>
      <w:lvlText w:val="%5."/>
      <w:lvlJc w:val="left"/>
      <w:pPr>
        <w:ind w:left="3600" w:hanging="360"/>
      </w:pPr>
    </w:lvl>
    <w:lvl w:ilvl="5" w:tplc="7910CE46" w:tentative="1">
      <w:start w:val="1"/>
      <w:numFmt w:val="lowerRoman"/>
      <w:lvlText w:val="%6."/>
      <w:lvlJc w:val="right"/>
      <w:pPr>
        <w:ind w:left="4320" w:hanging="180"/>
      </w:pPr>
    </w:lvl>
    <w:lvl w:ilvl="6" w:tplc="EE52560A" w:tentative="1">
      <w:start w:val="1"/>
      <w:numFmt w:val="decimal"/>
      <w:lvlText w:val="%7."/>
      <w:lvlJc w:val="left"/>
      <w:pPr>
        <w:ind w:left="5040" w:hanging="360"/>
      </w:pPr>
    </w:lvl>
    <w:lvl w:ilvl="7" w:tplc="1138010A" w:tentative="1">
      <w:start w:val="1"/>
      <w:numFmt w:val="lowerLetter"/>
      <w:lvlText w:val="%8."/>
      <w:lvlJc w:val="left"/>
      <w:pPr>
        <w:ind w:left="5760" w:hanging="360"/>
      </w:pPr>
    </w:lvl>
    <w:lvl w:ilvl="8" w:tplc="589CE5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E1C3E"/>
    <w:multiLevelType w:val="hybridMultilevel"/>
    <w:tmpl w:val="7B04C398"/>
    <w:lvl w:ilvl="0" w:tplc="2494BFB0">
      <w:start w:val="2"/>
      <w:numFmt w:val="decimal"/>
      <w:lvlText w:val="%1.1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1960E8"/>
    <w:multiLevelType w:val="hybridMultilevel"/>
    <w:tmpl w:val="29980850"/>
    <w:lvl w:ilvl="0" w:tplc="D16A6FEE">
      <w:start w:val="2"/>
      <w:numFmt w:val="decimal"/>
      <w:lvlText w:val="%1.3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47A92"/>
    <w:multiLevelType w:val="hybridMultilevel"/>
    <w:tmpl w:val="41829EEE"/>
    <w:lvl w:ilvl="0" w:tplc="3AD8D37A">
      <w:start w:val="1"/>
      <w:numFmt w:val="decimal"/>
      <w:lvlText w:val="%1. "/>
      <w:lvlJc w:val="left"/>
      <w:pPr>
        <w:ind w:left="360" w:hanging="360"/>
      </w:pPr>
      <w:rPr>
        <w:rFonts w:hint="default" w:ascii="Arial" w:hAnsi="Arial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5E1898"/>
    <w:multiLevelType w:val="hybridMultilevel"/>
    <w:tmpl w:val="D1461832"/>
    <w:lvl w:ilvl="0" w:tplc="936C423A">
      <w:start w:val="3"/>
      <w:numFmt w:val="decimal"/>
      <w:lvlText w:val="%1."/>
      <w:lvlJc w:val="left"/>
      <w:pPr>
        <w:ind w:left="720" w:hanging="360"/>
      </w:pPr>
    </w:lvl>
    <w:lvl w:ilvl="1" w:tplc="F60E202A">
      <w:start w:val="1"/>
      <w:numFmt w:val="lowerLetter"/>
      <w:lvlText w:val="%2."/>
      <w:lvlJc w:val="left"/>
      <w:pPr>
        <w:ind w:left="1440" w:hanging="360"/>
      </w:pPr>
    </w:lvl>
    <w:lvl w:ilvl="2" w:tplc="3000010A">
      <w:start w:val="1"/>
      <w:numFmt w:val="lowerRoman"/>
      <w:lvlText w:val="%3."/>
      <w:lvlJc w:val="right"/>
      <w:pPr>
        <w:ind w:left="2160" w:hanging="180"/>
      </w:pPr>
    </w:lvl>
    <w:lvl w:ilvl="3" w:tplc="3D126DB2">
      <w:start w:val="1"/>
      <w:numFmt w:val="decimal"/>
      <w:lvlText w:val="%4."/>
      <w:lvlJc w:val="left"/>
      <w:pPr>
        <w:ind w:left="2880" w:hanging="360"/>
      </w:pPr>
    </w:lvl>
    <w:lvl w:ilvl="4" w:tplc="AB962078">
      <w:start w:val="1"/>
      <w:numFmt w:val="lowerLetter"/>
      <w:lvlText w:val="%5."/>
      <w:lvlJc w:val="left"/>
      <w:pPr>
        <w:ind w:left="3600" w:hanging="360"/>
      </w:pPr>
    </w:lvl>
    <w:lvl w:ilvl="5" w:tplc="E7D804C0">
      <w:start w:val="1"/>
      <w:numFmt w:val="lowerRoman"/>
      <w:lvlText w:val="%6."/>
      <w:lvlJc w:val="right"/>
      <w:pPr>
        <w:ind w:left="4320" w:hanging="180"/>
      </w:pPr>
    </w:lvl>
    <w:lvl w:ilvl="6" w:tplc="A342B3FA">
      <w:start w:val="1"/>
      <w:numFmt w:val="decimal"/>
      <w:lvlText w:val="%7."/>
      <w:lvlJc w:val="left"/>
      <w:pPr>
        <w:ind w:left="5040" w:hanging="360"/>
      </w:pPr>
    </w:lvl>
    <w:lvl w:ilvl="7" w:tplc="1AA2203E">
      <w:start w:val="1"/>
      <w:numFmt w:val="lowerLetter"/>
      <w:lvlText w:val="%8."/>
      <w:lvlJc w:val="left"/>
      <w:pPr>
        <w:ind w:left="5760" w:hanging="360"/>
      </w:pPr>
    </w:lvl>
    <w:lvl w:ilvl="8" w:tplc="31666D3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374978"/>
    <w:multiLevelType w:val="hybridMultilevel"/>
    <w:tmpl w:val="054EEFB0"/>
    <w:lvl w:ilvl="0" w:tplc="AD6E05A6">
      <w:start w:val="1"/>
      <w:numFmt w:val="decimal"/>
      <w:lvlText w:val="%1.2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1458CD"/>
    <w:multiLevelType w:val="hybridMultilevel"/>
    <w:tmpl w:val="DDB652FE"/>
    <w:lvl w:ilvl="0" w:tplc="56F43308">
      <w:start w:val="1"/>
      <w:numFmt w:val="decimal"/>
      <w:lvlText w:val="%1.2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894454"/>
    <w:multiLevelType w:val="hybridMultilevel"/>
    <w:tmpl w:val="34FC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2A9B3821"/>
    <w:multiLevelType w:val="hybridMultilevel"/>
    <w:tmpl w:val="F822DF6E"/>
    <w:lvl w:ilvl="0" w:tplc="15DAD292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FC3922"/>
    <w:multiLevelType w:val="hybridMultilevel"/>
    <w:tmpl w:val="41829EEE"/>
    <w:lvl w:ilvl="0" w:tplc="0409000F">
      <w:start w:val="1"/>
      <w:numFmt w:val="decimal"/>
      <w:lvlText w:val="%1. "/>
      <w:lvlJc w:val="left"/>
      <w:pPr>
        <w:ind w:left="360" w:hanging="360"/>
      </w:pPr>
      <w:rPr>
        <w:rFonts w:hint="default" w:ascii="Arial" w:hAnsi="Arial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C580D"/>
    <w:multiLevelType w:val="hybridMultilevel"/>
    <w:tmpl w:val="41829EEE"/>
    <w:lvl w:ilvl="0" w:tplc="3AD8D37A">
      <w:start w:val="1"/>
      <w:numFmt w:val="decimal"/>
      <w:lvlText w:val="%1. "/>
      <w:lvlJc w:val="left"/>
      <w:pPr>
        <w:ind w:left="360" w:hanging="360"/>
      </w:pPr>
      <w:rPr>
        <w:rFonts w:hint="default" w:ascii="Arial" w:hAnsi="Arial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1A52F6"/>
    <w:multiLevelType w:val="hybridMultilevel"/>
    <w:tmpl w:val="8FE4A190"/>
    <w:lvl w:ilvl="0" w:tplc="1FF67620">
      <w:start w:val="2"/>
      <w:numFmt w:val="decimal"/>
      <w:lvlText w:val="%1.1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105B1A"/>
    <w:multiLevelType w:val="hybridMultilevel"/>
    <w:tmpl w:val="6F8CEE62"/>
    <w:lvl w:ilvl="0" w:tplc="D6E831D4">
      <w:start w:val="1"/>
      <w:numFmt w:val="decimal"/>
      <w:lvlText w:val="%1."/>
      <w:lvlJc w:val="left"/>
      <w:pPr>
        <w:ind w:left="720" w:hanging="360"/>
      </w:pPr>
    </w:lvl>
    <w:lvl w:ilvl="1" w:tplc="063C915A">
      <w:start w:val="1"/>
      <w:numFmt w:val="lowerLetter"/>
      <w:lvlText w:val="%2."/>
      <w:lvlJc w:val="left"/>
      <w:pPr>
        <w:ind w:left="1440" w:hanging="360"/>
      </w:pPr>
    </w:lvl>
    <w:lvl w:ilvl="2" w:tplc="922AD11C">
      <w:start w:val="1"/>
      <w:numFmt w:val="lowerRoman"/>
      <w:lvlText w:val="%3."/>
      <w:lvlJc w:val="right"/>
      <w:pPr>
        <w:ind w:left="2160" w:hanging="180"/>
      </w:pPr>
    </w:lvl>
    <w:lvl w:ilvl="3" w:tplc="99B06F22">
      <w:start w:val="1"/>
      <w:numFmt w:val="decimal"/>
      <w:lvlText w:val="%4."/>
      <w:lvlJc w:val="left"/>
      <w:pPr>
        <w:ind w:left="2880" w:hanging="360"/>
      </w:pPr>
    </w:lvl>
    <w:lvl w:ilvl="4" w:tplc="D4787DCE">
      <w:start w:val="1"/>
      <w:numFmt w:val="lowerLetter"/>
      <w:lvlText w:val="%5."/>
      <w:lvlJc w:val="left"/>
      <w:pPr>
        <w:ind w:left="3600" w:hanging="360"/>
      </w:pPr>
    </w:lvl>
    <w:lvl w:ilvl="5" w:tplc="D390F7A6">
      <w:start w:val="1"/>
      <w:numFmt w:val="lowerRoman"/>
      <w:lvlText w:val="%6."/>
      <w:lvlJc w:val="right"/>
      <w:pPr>
        <w:ind w:left="4320" w:hanging="180"/>
      </w:pPr>
    </w:lvl>
    <w:lvl w:ilvl="6" w:tplc="35DCBFB0">
      <w:start w:val="1"/>
      <w:numFmt w:val="decimal"/>
      <w:lvlText w:val="%7."/>
      <w:lvlJc w:val="left"/>
      <w:pPr>
        <w:ind w:left="5040" w:hanging="360"/>
      </w:pPr>
    </w:lvl>
    <w:lvl w:ilvl="7" w:tplc="5EB835D2">
      <w:start w:val="1"/>
      <w:numFmt w:val="lowerLetter"/>
      <w:lvlText w:val="%8."/>
      <w:lvlJc w:val="left"/>
      <w:pPr>
        <w:ind w:left="5760" w:hanging="360"/>
      </w:pPr>
    </w:lvl>
    <w:lvl w:ilvl="8" w:tplc="0784900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C72428"/>
    <w:multiLevelType w:val="hybridMultilevel"/>
    <w:tmpl w:val="41829EEE"/>
    <w:lvl w:ilvl="0" w:tplc="3AD8D37A">
      <w:start w:val="1"/>
      <w:numFmt w:val="decimal"/>
      <w:lvlText w:val="%1. "/>
      <w:lvlJc w:val="left"/>
      <w:pPr>
        <w:ind w:left="360" w:hanging="360"/>
      </w:pPr>
      <w:rPr>
        <w:rFonts w:hint="default" w:ascii="Arial" w:hAnsi="Arial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2A25DD"/>
    <w:multiLevelType w:val="hybridMultilevel"/>
    <w:tmpl w:val="0EF2DC00"/>
    <w:lvl w:ilvl="0" w:tplc="15DAD292">
      <w:start w:val="1"/>
      <w:numFmt w:val="bullet"/>
      <w:lvlText w:val=""/>
      <w:lvlJc w:val="left"/>
      <w:pPr>
        <w:ind w:left="720" w:hanging="360"/>
      </w:pPr>
      <w:rPr>
        <w:rFonts w:hint="default" w:ascii="Wingdings" w:hAnsi="Wingdings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417D2A6C"/>
    <w:multiLevelType w:val="hybridMultilevel"/>
    <w:tmpl w:val="39141A80"/>
    <w:lvl w:ilvl="0" w:tplc="15DAD292">
      <w:start w:val="1"/>
      <w:numFmt w:val="bullet"/>
      <w:lvlText w:val=""/>
      <w:lvlJc w:val="left"/>
      <w:pPr>
        <w:ind w:left="720" w:hanging="360"/>
      </w:pPr>
      <w:rPr>
        <w:rFonts w:hint="default" w:ascii="Wingdings" w:hAnsi="Wingdings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46DE6C8D"/>
    <w:multiLevelType w:val="hybridMultilevel"/>
    <w:tmpl w:val="41829EEE"/>
    <w:lvl w:ilvl="0" w:tplc="3AD8D37A">
      <w:start w:val="1"/>
      <w:numFmt w:val="decimal"/>
      <w:lvlText w:val="%1. "/>
      <w:lvlJc w:val="left"/>
      <w:pPr>
        <w:ind w:left="360" w:hanging="360"/>
      </w:pPr>
      <w:rPr>
        <w:rFonts w:hint="default" w:ascii="Arial" w:hAnsi="Arial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B3662"/>
    <w:multiLevelType w:val="hybridMultilevel"/>
    <w:tmpl w:val="267A5F84"/>
    <w:lvl w:ilvl="0" w:tplc="9452ABAC">
      <w:start w:val="4"/>
      <w:numFmt w:val="decimal"/>
      <w:lvlText w:val="%1.2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735777"/>
    <w:multiLevelType w:val="multilevel"/>
    <w:tmpl w:val="93EAEC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1440"/>
      </w:pPr>
      <w:rPr>
        <w:rFonts w:hint="default"/>
      </w:rPr>
    </w:lvl>
  </w:abstractNum>
  <w:abstractNum w:abstractNumId="28">
    <w:nsid w:val="4AC82FFB"/>
    <w:multiLevelType w:val="hybridMultilevel"/>
    <w:tmpl w:val="41829EEE"/>
    <w:lvl w:ilvl="0" w:tplc="3AD8D37A">
      <w:start w:val="1"/>
      <w:numFmt w:val="decimal"/>
      <w:lvlText w:val="%1. "/>
      <w:lvlJc w:val="left"/>
      <w:pPr>
        <w:ind w:left="360" w:hanging="360"/>
      </w:pPr>
      <w:rPr>
        <w:rFonts w:hint="default" w:ascii="Arial" w:hAnsi="Arial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E62419"/>
    <w:multiLevelType w:val="hybridMultilevel"/>
    <w:tmpl w:val="19565B72"/>
    <w:lvl w:ilvl="0" w:tplc="B044B7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D05A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6823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548B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EAD2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44C2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A69F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209B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90D5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4B3861DA"/>
    <w:multiLevelType w:val="hybridMultilevel"/>
    <w:tmpl w:val="41829EEE"/>
    <w:lvl w:ilvl="0" w:tplc="3AD8D37A">
      <w:start w:val="1"/>
      <w:numFmt w:val="decimal"/>
      <w:lvlText w:val="%1. "/>
      <w:lvlJc w:val="left"/>
      <w:pPr>
        <w:ind w:left="360" w:hanging="360"/>
      </w:pPr>
      <w:rPr>
        <w:rFonts w:hint="default" w:ascii="Arial" w:hAnsi="Arial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3B6BCB"/>
    <w:multiLevelType w:val="multilevel"/>
    <w:tmpl w:val="809C66D4"/>
    <w:lvl w:ilvl="0">
      <w:start w:val="3"/>
      <w:numFmt w:val="decimal"/>
      <w:lvlText w:val="%1.2"/>
      <w:lvlJc w:val="left"/>
      <w:pPr>
        <w:ind w:left="225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8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10" w:hanging="1440"/>
      </w:pPr>
      <w:rPr>
        <w:rFonts w:hint="default"/>
      </w:rPr>
    </w:lvl>
  </w:abstractNum>
  <w:abstractNum w:abstractNumId="32">
    <w:nsid w:val="50DF2FE0"/>
    <w:multiLevelType w:val="hybridMultilevel"/>
    <w:tmpl w:val="DC6E1B28"/>
    <w:lvl w:ilvl="0" w:tplc="F74CE30A">
      <w:start w:val="4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3F9362B"/>
    <w:multiLevelType w:val="hybridMultilevel"/>
    <w:tmpl w:val="90A80DFE"/>
    <w:lvl w:ilvl="0" w:tplc="1A80E4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E13E91BA">
      <w:start w:val="1"/>
      <w:numFmt w:val="decimal"/>
      <w:lvlText w:val="%2.1"/>
      <w:lvlJc w:val="left"/>
      <w:pPr>
        <w:ind w:left="22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3FB1E39"/>
    <w:multiLevelType w:val="hybridMultilevel"/>
    <w:tmpl w:val="2326E162"/>
    <w:lvl w:ilvl="0" w:tplc="703AFA4C">
      <w:start w:val="1"/>
      <w:numFmt w:val="decimal"/>
      <w:lvlText w:val="%1.2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5C232B"/>
    <w:multiLevelType w:val="hybridMultilevel"/>
    <w:tmpl w:val="2E781DB6"/>
    <w:lvl w:ilvl="0" w:tplc="15DAD292">
      <w:start w:val="1"/>
      <w:numFmt w:val="bullet"/>
      <w:lvlText w:val=""/>
      <w:lvlJc w:val="left"/>
      <w:pPr>
        <w:ind w:left="720" w:hanging="360"/>
      </w:pPr>
      <w:rPr>
        <w:rFonts w:hint="default" w:ascii="Wingdings" w:hAnsi="Wingdings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A21888"/>
    <w:multiLevelType w:val="hybridMultilevel"/>
    <w:tmpl w:val="41829EEE"/>
    <w:lvl w:ilvl="0" w:tplc="04090001">
      <w:start w:val="1"/>
      <w:numFmt w:val="decimal"/>
      <w:lvlText w:val="%1. "/>
      <w:lvlJc w:val="left"/>
      <w:pPr>
        <w:ind w:left="360" w:hanging="360"/>
      </w:pPr>
      <w:rPr>
        <w:rFonts w:hint="default" w:ascii="Arial" w:hAnsi="Arial"/>
        <w:b w:val="0"/>
        <w:i w:val="0"/>
        <w:sz w:val="24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F533C0"/>
    <w:multiLevelType w:val="hybridMultilevel"/>
    <w:tmpl w:val="41829EEE"/>
    <w:lvl w:ilvl="0" w:tplc="0409000F">
      <w:start w:val="1"/>
      <w:numFmt w:val="decimal"/>
      <w:lvlText w:val="%1. "/>
      <w:lvlJc w:val="left"/>
      <w:pPr>
        <w:ind w:left="360" w:hanging="360"/>
      </w:pPr>
      <w:rPr>
        <w:rFonts w:hint="default" w:ascii="Arial" w:hAnsi="Arial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080E21"/>
    <w:multiLevelType w:val="hybridMultilevel"/>
    <w:tmpl w:val="7DEAD98E"/>
    <w:lvl w:ilvl="0" w:tplc="E77E62E8">
      <w:start w:val="2"/>
      <w:numFmt w:val="decimal"/>
      <w:lvlText w:val="%1.2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44763C"/>
    <w:multiLevelType w:val="hybridMultilevel"/>
    <w:tmpl w:val="AAB6720A"/>
    <w:lvl w:ilvl="0" w:tplc="C25A9AC2">
      <w:start w:val="4"/>
      <w:numFmt w:val="decimal"/>
      <w:lvlText w:val="%1.1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2E4894"/>
    <w:multiLevelType w:val="multilevel"/>
    <w:tmpl w:val="B262E452"/>
    <w:lvl w:ilvl="0">
      <w:start w:val="3"/>
      <w:numFmt w:val="decimal"/>
      <w:lvlText w:val="%1.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42" w:hanging="432"/>
      </w:pPr>
    </w:lvl>
    <w:lvl w:ilvl="2">
      <w:start w:val="1"/>
      <w:numFmt w:val="decimal"/>
      <w:lvlText w:val="%1.%2.%3."/>
      <w:lvlJc w:val="left"/>
      <w:pPr>
        <w:ind w:left="3474" w:hanging="504"/>
      </w:pPr>
    </w:lvl>
    <w:lvl w:ilvl="3">
      <w:start w:val="1"/>
      <w:numFmt w:val="decimal"/>
      <w:lvlText w:val="%1.%2.%3.%4."/>
      <w:lvlJc w:val="left"/>
      <w:pPr>
        <w:ind w:left="3978" w:hanging="648"/>
      </w:pPr>
    </w:lvl>
    <w:lvl w:ilvl="4">
      <w:start w:val="1"/>
      <w:numFmt w:val="decimal"/>
      <w:lvlText w:val="%1.%2.%3.%4.%5."/>
      <w:lvlJc w:val="left"/>
      <w:pPr>
        <w:ind w:left="4482" w:hanging="792"/>
      </w:pPr>
    </w:lvl>
    <w:lvl w:ilvl="5">
      <w:start w:val="1"/>
      <w:numFmt w:val="decimal"/>
      <w:lvlText w:val="%1.%2.%3.%4.%5.%6."/>
      <w:lvlJc w:val="left"/>
      <w:pPr>
        <w:ind w:left="4986" w:hanging="936"/>
      </w:pPr>
    </w:lvl>
    <w:lvl w:ilvl="6">
      <w:start w:val="1"/>
      <w:numFmt w:val="decimal"/>
      <w:lvlText w:val="%1.%2.%3.%4.%5.%6.%7."/>
      <w:lvlJc w:val="left"/>
      <w:pPr>
        <w:ind w:left="5490" w:hanging="1080"/>
      </w:pPr>
    </w:lvl>
    <w:lvl w:ilvl="7">
      <w:start w:val="1"/>
      <w:numFmt w:val="decimal"/>
      <w:lvlText w:val="%1.%2.%3.%4.%5.%6.%7.%8."/>
      <w:lvlJc w:val="left"/>
      <w:pPr>
        <w:ind w:left="5994" w:hanging="1224"/>
      </w:pPr>
    </w:lvl>
    <w:lvl w:ilvl="8">
      <w:start w:val="1"/>
      <w:numFmt w:val="decimal"/>
      <w:lvlText w:val="%1.%2.%3.%4.%5.%6.%7.%8.%9."/>
      <w:lvlJc w:val="left"/>
      <w:pPr>
        <w:ind w:left="6570" w:hanging="1440"/>
      </w:pPr>
    </w:lvl>
  </w:abstractNum>
  <w:abstractNum w:abstractNumId="41">
    <w:nsid w:val="74B34646"/>
    <w:multiLevelType w:val="hybridMultilevel"/>
    <w:tmpl w:val="60A4DBCE"/>
    <w:lvl w:ilvl="0" w:tplc="D16A6FEE">
      <w:start w:val="2"/>
      <w:numFmt w:val="decimal"/>
      <w:lvlText w:val="%1.3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8B1763"/>
    <w:multiLevelType w:val="hybridMultilevel"/>
    <w:tmpl w:val="EEF83B00"/>
    <w:lvl w:ilvl="0" w:tplc="F72CEC42">
      <w:start w:val="3"/>
      <w:numFmt w:val="decimal"/>
      <w:lvlText w:val="%1.1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3E2EA8"/>
    <w:multiLevelType w:val="hybridMultilevel"/>
    <w:tmpl w:val="05F861DC"/>
    <w:lvl w:ilvl="0" w:tplc="1A80E4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E13E91BA">
      <w:start w:val="1"/>
      <w:numFmt w:val="decimal"/>
      <w:lvlText w:val="%2.1"/>
      <w:lvlJc w:val="left"/>
      <w:pPr>
        <w:ind w:left="22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7E764C6C"/>
    <w:multiLevelType w:val="hybridMultilevel"/>
    <w:tmpl w:val="41829EEE"/>
    <w:lvl w:ilvl="0" w:tplc="3AD8D37A">
      <w:start w:val="1"/>
      <w:numFmt w:val="decimal"/>
      <w:lvlText w:val="%1. "/>
      <w:lvlJc w:val="left"/>
      <w:pPr>
        <w:ind w:left="360" w:hanging="360"/>
      </w:pPr>
      <w:rPr>
        <w:rFonts w:hint="default" w:ascii="Arial" w:hAnsi="Arial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9"/>
  </w:num>
  <w:num w:numId="3">
    <w:abstractNumId w:val="21"/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360" w:hanging="360"/>
        </w:pPr>
        <w:rPr>
          <w:rFonts w:hint="default" w:ascii="Wingdings" w:hAnsi="Wingdings"/>
          <w:b w:val="0"/>
          <w:i w:val="0"/>
          <w:sz w:val="22"/>
        </w:rPr>
      </w:lvl>
    </w:lvlOverride>
  </w:num>
  <w:num w:numId="5">
    <w:abstractNumId w:val="30"/>
  </w:num>
  <w:num w:numId="6">
    <w:abstractNumId w:val="1"/>
  </w:num>
  <w:num w:numId="7">
    <w:abstractNumId w:val="36"/>
  </w:num>
  <w:num w:numId="8">
    <w:abstractNumId w:val="25"/>
  </w:num>
  <w:num w:numId="9">
    <w:abstractNumId w:val="22"/>
  </w:num>
  <w:num w:numId="10">
    <w:abstractNumId w:val="28"/>
  </w:num>
  <w:num w:numId="11">
    <w:abstractNumId w:val="37"/>
  </w:num>
  <w:num w:numId="12">
    <w:abstractNumId w:val="9"/>
  </w:num>
  <w:num w:numId="13">
    <w:abstractNumId w:val="18"/>
  </w:num>
  <w:num w:numId="14">
    <w:abstractNumId w:val="12"/>
  </w:num>
  <w:num w:numId="15">
    <w:abstractNumId w:val="16"/>
  </w:num>
  <w:num w:numId="16">
    <w:abstractNumId w:val="17"/>
  </w:num>
  <w:num w:numId="17">
    <w:abstractNumId w:val="35"/>
  </w:num>
  <w:num w:numId="18">
    <w:abstractNumId w:val="7"/>
  </w:num>
  <w:num w:numId="19">
    <w:abstractNumId w:val="33"/>
  </w:num>
  <w:num w:numId="20">
    <w:abstractNumId w:val="34"/>
  </w:num>
  <w:num w:numId="21">
    <w:abstractNumId w:val="43"/>
  </w:num>
  <w:num w:numId="22">
    <w:abstractNumId w:val="15"/>
  </w:num>
  <w:num w:numId="23">
    <w:abstractNumId w:val="20"/>
  </w:num>
  <w:num w:numId="24">
    <w:abstractNumId w:val="42"/>
  </w:num>
  <w:num w:numId="25">
    <w:abstractNumId w:val="39"/>
  </w:num>
  <w:num w:numId="26">
    <w:abstractNumId w:val="26"/>
  </w:num>
  <w:num w:numId="27">
    <w:abstractNumId w:val="27"/>
  </w:num>
  <w:num w:numId="28">
    <w:abstractNumId w:val="5"/>
  </w:num>
  <w:num w:numId="29">
    <w:abstractNumId w:val="2"/>
  </w:num>
  <w:num w:numId="30">
    <w:abstractNumId w:val="32"/>
  </w:num>
  <w:num w:numId="31">
    <w:abstractNumId w:val="10"/>
  </w:num>
  <w:num w:numId="32">
    <w:abstractNumId w:val="14"/>
  </w:num>
  <w:num w:numId="33">
    <w:abstractNumId w:val="19"/>
  </w:num>
  <w:num w:numId="34">
    <w:abstractNumId w:val="44"/>
  </w:num>
  <w:num w:numId="35">
    <w:abstractNumId w:val="6"/>
  </w:num>
  <w:num w:numId="36">
    <w:abstractNumId w:val="4"/>
  </w:num>
  <w:num w:numId="37">
    <w:abstractNumId w:val="24"/>
  </w:num>
  <w:num w:numId="38">
    <w:abstractNumId w:val="23"/>
  </w:num>
  <w:num w:numId="39">
    <w:abstractNumId w:val="8"/>
  </w:num>
  <w:num w:numId="40">
    <w:abstractNumId w:val="40"/>
  </w:num>
  <w:num w:numId="41">
    <w:abstractNumId w:val="31"/>
  </w:num>
  <w:num w:numId="42">
    <w:abstractNumId w:val="3"/>
  </w:num>
  <w:num w:numId="43">
    <w:abstractNumId w:val="41"/>
  </w:num>
  <w:num w:numId="44">
    <w:abstractNumId w:val="11"/>
  </w:num>
  <w:num w:numId="45">
    <w:abstractNumId w:val="38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75"/>
  <w:attachedTemplate r:id="rId1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FC45E5"/>
    <w:rsid w:val="0001377C"/>
    <w:rsid w:val="00016448"/>
    <w:rsid w:val="000228E5"/>
    <w:rsid w:val="00027C59"/>
    <w:rsid w:val="0009120D"/>
    <w:rsid w:val="000B56C3"/>
    <w:rsid w:val="000E326B"/>
    <w:rsid w:val="000E3CAA"/>
    <w:rsid w:val="000F79B4"/>
    <w:rsid w:val="00106938"/>
    <w:rsid w:val="00111299"/>
    <w:rsid w:val="00117454"/>
    <w:rsid w:val="00123BA6"/>
    <w:rsid w:val="0012550F"/>
    <w:rsid w:val="001314DE"/>
    <w:rsid w:val="00134740"/>
    <w:rsid w:val="00157DA0"/>
    <w:rsid w:val="00164263"/>
    <w:rsid w:val="00173BB3"/>
    <w:rsid w:val="001A06B6"/>
    <w:rsid w:val="001A1847"/>
    <w:rsid w:val="001A33C5"/>
    <w:rsid w:val="001A49F6"/>
    <w:rsid w:val="001B3885"/>
    <w:rsid w:val="001B4C21"/>
    <w:rsid w:val="001D4D8E"/>
    <w:rsid w:val="0020321E"/>
    <w:rsid w:val="00220E9A"/>
    <w:rsid w:val="00243728"/>
    <w:rsid w:val="00250179"/>
    <w:rsid w:val="00265162"/>
    <w:rsid w:val="00265578"/>
    <w:rsid w:val="00290DB8"/>
    <w:rsid w:val="002A106F"/>
    <w:rsid w:val="002B2224"/>
    <w:rsid w:val="002F4F96"/>
    <w:rsid w:val="00337247"/>
    <w:rsid w:val="00342146"/>
    <w:rsid w:val="00344AB4"/>
    <w:rsid w:val="00351439"/>
    <w:rsid w:val="00352EB1"/>
    <w:rsid w:val="00373E91"/>
    <w:rsid w:val="003A3777"/>
    <w:rsid w:val="003B4D60"/>
    <w:rsid w:val="003C7EFE"/>
    <w:rsid w:val="00412FE3"/>
    <w:rsid w:val="00422996"/>
    <w:rsid w:val="00432D40"/>
    <w:rsid w:val="004349E1"/>
    <w:rsid w:val="004440AE"/>
    <w:rsid w:val="00456756"/>
    <w:rsid w:val="0046354E"/>
    <w:rsid w:val="00467D42"/>
    <w:rsid w:val="00472324"/>
    <w:rsid w:val="00472FC0"/>
    <w:rsid w:val="004748F0"/>
    <w:rsid w:val="00485F2C"/>
    <w:rsid w:val="00487E19"/>
    <w:rsid w:val="004B67D1"/>
    <w:rsid w:val="004D370B"/>
    <w:rsid w:val="004D7917"/>
    <w:rsid w:val="004E0A1D"/>
    <w:rsid w:val="004E250B"/>
    <w:rsid w:val="004E66B5"/>
    <w:rsid w:val="004E776B"/>
    <w:rsid w:val="0050007E"/>
    <w:rsid w:val="005019E2"/>
    <w:rsid w:val="00510364"/>
    <w:rsid w:val="005111D9"/>
    <w:rsid w:val="00512986"/>
    <w:rsid w:val="005611DA"/>
    <w:rsid w:val="00583856"/>
    <w:rsid w:val="0059786C"/>
    <w:rsid w:val="005C6028"/>
    <w:rsid w:val="005D6361"/>
    <w:rsid w:val="005E28FA"/>
    <w:rsid w:val="005E5E1F"/>
    <w:rsid w:val="005F7769"/>
    <w:rsid w:val="0060162C"/>
    <w:rsid w:val="00632386"/>
    <w:rsid w:val="00632D5C"/>
    <w:rsid w:val="006401CD"/>
    <w:rsid w:val="00663331"/>
    <w:rsid w:val="00667DDE"/>
    <w:rsid w:val="00681DBC"/>
    <w:rsid w:val="00684B8E"/>
    <w:rsid w:val="0069079C"/>
    <w:rsid w:val="00696CB8"/>
    <w:rsid w:val="00697F44"/>
    <w:rsid w:val="006A2103"/>
    <w:rsid w:val="006A5FDB"/>
    <w:rsid w:val="006A7323"/>
    <w:rsid w:val="006B1E75"/>
    <w:rsid w:val="006C08F9"/>
    <w:rsid w:val="006C135E"/>
    <w:rsid w:val="006D75E1"/>
    <w:rsid w:val="006E209C"/>
    <w:rsid w:val="006F0D69"/>
    <w:rsid w:val="0070274E"/>
    <w:rsid w:val="007029D9"/>
    <w:rsid w:val="00712494"/>
    <w:rsid w:val="0073170E"/>
    <w:rsid w:val="007365B8"/>
    <w:rsid w:val="00761C2A"/>
    <w:rsid w:val="00771502"/>
    <w:rsid w:val="007845D4"/>
    <w:rsid w:val="007931FA"/>
    <w:rsid w:val="007A3613"/>
    <w:rsid w:val="007B6D18"/>
    <w:rsid w:val="007B7DE0"/>
    <w:rsid w:val="007C11F8"/>
    <w:rsid w:val="007D2B75"/>
    <w:rsid w:val="007D6407"/>
    <w:rsid w:val="007E26BE"/>
    <w:rsid w:val="007F2FC2"/>
    <w:rsid w:val="007F6CDB"/>
    <w:rsid w:val="00807DAD"/>
    <w:rsid w:val="00810357"/>
    <w:rsid w:val="00811D8E"/>
    <w:rsid w:val="00814DCF"/>
    <w:rsid w:val="00824F5B"/>
    <w:rsid w:val="00825247"/>
    <w:rsid w:val="00830866"/>
    <w:rsid w:val="00842901"/>
    <w:rsid w:val="0084615E"/>
    <w:rsid w:val="00846A59"/>
    <w:rsid w:val="008470E4"/>
    <w:rsid w:val="00853FFD"/>
    <w:rsid w:val="00857893"/>
    <w:rsid w:val="00871D6D"/>
    <w:rsid w:val="008720F2"/>
    <w:rsid w:val="008803C3"/>
    <w:rsid w:val="00881D62"/>
    <w:rsid w:val="00883093"/>
    <w:rsid w:val="008A4009"/>
    <w:rsid w:val="008A75DF"/>
    <w:rsid w:val="008B67E3"/>
    <w:rsid w:val="008B7B08"/>
    <w:rsid w:val="008B7F35"/>
    <w:rsid w:val="008E1BDC"/>
    <w:rsid w:val="00903619"/>
    <w:rsid w:val="00903E5B"/>
    <w:rsid w:val="00906DE9"/>
    <w:rsid w:val="00910214"/>
    <w:rsid w:val="00930D50"/>
    <w:rsid w:val="009319B3"/>
    <w:rsid w:val="00980EED"/>
    <w:rsid w:val="00986E0E"/>
    <w:rsid w:val="00994D6E"/>
    <w:rsid w:val="009A4988"/>
    <w:rsid w:val="009B6466"/>
    <w:rsid w:val="009B79BC"/>
    <w:rsid w:val="009C7FB2"/>
    <w:rsid w:val="009E20D4"/>
    <w:rsid w:val="009F11C6"/>
    <w:rsid w:val="009F1C0F"/>
    <w:rsid w:val="009F5C4D"/>
    <w:rsid w:val="00A14472"/>
    <w:rsid w:val="00A14F7D"/>
    <w:rsid w:val="00A228F7"/>
    <w:rsid w:val="00A331BE"/>
    <w:rsid w:val="00A42377"/>
    <w:rsid w:val="00A55D4F"/>
    <w:rsid w:val="00A55F33"/>
    <w:rsid w:val="00A62CA9"/>
    <w:rsid w:val="00A71BCD"/>
    <w:rsid w:val="00A7434B"/>
    <w:rsid w:val="00A90DBF"/>
    <w:rsid w:val="00A94579"/>
    <w:rsid w:val="00AB29EA"/>
    <w:rsid w:val="00AB4AEE"/>
    <w:rsid w:val="00AC1ADF"/>
    <w:rsid w:val="00AD3188"/>
    <w:rsid w:val="00AF389E"/>
    <w:rsid w:val="00B01BAA"/>
    <w:rsid w:val="00B10577"/>
    <w:rsid w:val="00B25F53"/>
    <w:rsid w:val="00B265D1"/>
    <w:rsid w:val="00B27450"/>
    <w:rsid w:val="00B357A1"/>
    <w:rsid w:val="00B37D5C"/>
    <w:rsid w:val="00B42A79"/>
    <w:rsid w:val="00B605EE"/>
    <w:rsid w:val="00B60AF6"/>
    <w:rsid w:val="00B64940"/>
    <w:rsid w:val="00B65EBF"/>
    <w:rsid w:val="00B66CA8"/>
    <w:rsid w:val="00B71D99"/>
    <w:rsid w:val="00B738E1"/>
    <w:rsid w:val="00B80E36"/>
    <w:rsid w:val="00B811D3"/>
    <w:rsid w:val="00B87650"/>
    <w:rsid w:val="00BA24A6"/>
    <w:rsid w:val="00BE10B9"/>
    <w:rsid w:val="00BE3089"/>
    <w:rsid w:val="00BE647E"/>
    <w:rsid w:val="00C01833"/>
    <w:rsid w:val="00C047CB"/>
    <w:rsid w:val="00C1439B"/>
    <w:rsid w:val="00C15D55"/>
    <w:rsid w:val="00C16046"/>
    <w:rsid w:val="00C17E60"/>
    <w:rsid w:val="00C17F5A"/>
    <w:rsid w:val="00C33EDA"/>
    <w:rsid w:val="00C60521"/>
    <w:rsid w:val="00C67494"/>
    <w:rsid w:val="00C72349"/>
    <w:rsid w:val="00C728A5"/>
    <w:rsid w:val="00C72E81"/>
    <w:rsid w:val="00C92449"/>
    <w:rsid w:val="00CB1BED"/>
    <w:rsid w:val="00CB2E08"/>
    <w:rsid w:val="00CB5499"/>
    <w:rsid w:val="00CB7F65"/>
    <w:rsid w:val="00CC0827"/>
    <w:rsid w:val="00CC43DD"/>
    <w:rsid w:val="00CE7497"/>
    <w:rsid w:val="00CF1578"/>
    <w:rsid w:val="00CF2FFF"/>
    <w:rsid w:val="00D025C0"/>
    <w:rsid w:val="00D13DA3"/>
    <w:rsid w:val="00D21922"/>
    <w:rsid w:val="00D501FC"/>
    <w:rsid w:val="00D623DD"/>
    <w:rsid w:val="00D723F4"/>
    <w:rsid w:val="00D76506"/>
    <w:rsid w:val="00DA1C30"/>
    <w:rsid w:val="00DB4596"/>
    <w:rsid w:val="00DC725A"/>
    <w:rsid w:val="00DD0BD1"/>
    <w:rsid w:val="00DD5CF6"/>
    <w:rsid w:val="00DD7FE9"/>
    <w:rsid w:val="00DE1464"/>
    <w:rsid w:val="00DE23F9"/>
    <w:rsid w:val="00DE7033"/>
    <w:rsid w:val="00E36612"/>
    <w:rsid w:val="00E37968"/>
    <w:rsid w:val="00E533A4"/>
    <w:rsid w:val="00E56900"/>
    <w:rsid w:val="00EC07FF"/>
    <w:rsid w:val="00ED3431"/>
    <w:rsid w:val="00EE2CFA"/>
    <w:rsid w:val="00EF2C6A"/>
    <w:rsid w:val="00EF4CE2"/>
    <w:rsid w:val="00F03861"/>
    <w:rsid w:val="00F24B22"/>
    <w:rsid w:val="00F36897"/>
    <w:rsid w:val="00F425AB"/>
    <w:rsid w:val="00F72208"/>
    <w:rsid w:val="00F86B5E"/>
    <w:rsid w:val="00FB248E"/>
    <w:rsid w:val="00FC00BF"/>
    <w:rsid w:val="00FC45E5"/>
    <w:rsid w:val="00FD4D0D"/>
    <w:rsid w:val="00FD71F0"/>
    <w:rsid w:val="00FF1931"/>
    <w:rsid w:val="00FF432A"/>
    <w:rsid w:val="00FF458D"/>
    <w:rsid w:val="00FF652C"/>
    <w:rsid w:val="02814C36"/>
    <w:rsid w:val="05B679E8"/>
    <w:rsid w:val="062791AB"/>
    <w:rsid w:val="06E7E7FD"/>
    <w:rsid w:val="081C402E"/>
    <w:rsid w:val="082C1A3F"/>
    <w:rsid w:val="09AA739B"/>
    <w:rsid w:val="0CD32FF0"/>
    <w:rsid w:val="0ED6290A"/>
    <w:rsid w:val="0EF3A254"/>
    <w:rsid w:val="12B81EEF"/>
    <w:rsid w:val="16C5207A"/>
    <w:rsid w:val="1709C190"/>
    <w:rsid w:val="183B3249"/>
    <w:rsid w:val="1843C8C7"/>
    <w:rsid w:val="18B51438"/>
    <w:rsid w:val="1A8585B2"/>
    <w:rsid w:val="1ADF074C"/>
    <w:rsid w:val="1AEF3E21"/>
    <w:rsid w:val="1B8639CE"/>
    <w:rsid w:val="1DA178A2"/>
    <w:rsid w:val="1E72C63E"/>
    <w:rsid w:val="1F72C142"/>
    <w:rsid w:val="20602E0C"/>
    <w:rsid w:val="233E8BA9"/>
    <w:rsid w:val="25CBE96A"/>
    <w:rsid w:val="269D1AB9"/>
    <w:rsid w:val="2759EFCE"/>
    <w:rsid w:val="29F0BB8F"/>
    <w:rsid w:val="2BD54185"/>
    <w:rsid w:val="32D47F7F"/>
    <w:rsid w:val="35456915"/>
    <w:rsid w:val="379732F8"/>
    <w:rsid w:val="38BF007F"/>
    <w:rsid w:val="3A6B3F13"/>
    <w:rsid w:val="3B2B53DC"/>
    <w:rsid w:val="3FE9AEDC"/>
    <w:rsid w:val="442FC2F2"/>
    <w:rsid w:val="443E9551"/>
    <w:rsid w:val="47404EEC"/>
    <w:rsid w:val="49E40061"/>
    <w:rsid w:val="4CAD6B58"/>
    <w:rsid w:val="53FFC22F"/>
    <w:rsid w:val="55C72267"/>
    <w:rsid w:val="57A4534A"/>
    <w:rsid w:val="58FCF741"/>
    <w:rsid w:val="5A402947"/>
    <w:rsid w:val="5D68394B"/>
    <w:rsid w:val="617EBAA1"/>
    <w:rsid w:val="6240FCAB"/>
    <w:rsid w:val="638CA6B1"/>
    <w:rsid w:val="65B62396"/>
    <w:rsid w:val="6616D9F0"/>
    <w:rsid w:val="668DB15F"/>
    <w:rsid w:val="70B59930"/>
    <w:rsid w:val="72ABDEB4"/>
    <w:rsid w:val="7359CAA0"/>
    <w:rsid w:val="73D115DE"/>
    <w:rsid w:val="7AAD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  <w14:docId w14:val="7BA94436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467D42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FC45E5"/>
    <w:pPr>
      <w:keepNext/>
      <w:keepLines/>
      <w:spacing w:before="480" w:after="24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85F2C"/>
    <w:pPr>
      <w:keepNext/>
      <w:spacing w:before="480" w:after="360" w:line="240" w:lineRule="auto"/>
      <w:outlineLvl w:val="1"/>
    </w:pPr>
    <w:rPr>
      <w:rFonts w:ascii="Arial" w:hAnsi="Arial" w:cs="Arial"/>
      <w:bCs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C047CB"/>
    <w:pPr>
      <w:spacing w:after="0" w:line="240" w:lineRule="auto"/>
      <w:jc w:val="both"/>
    </w:pPr>
    <w:rPr>
      <w:rFonts w:ascii="Times New Roman" w:hAnsi="Times New Roman" w:eastAsia="Calibri"/>
      <w:color w:val="000000"/>
      <w:sz w:val="24"/>
      <w:szCs w:val="24"/>
    </w:rPr>
  </w:style>
  <w:style w:type="character" w:styleId="BodyText2Char" w:customStyle="1">
    <w:name w:val="Body Text 2 Char"/>
    <w:link w:val="BodyText2"/>
    <w:semiHidden/>
    <w:locked/>
    <w:rsid w:val="00C047CB"/>
    <w:rPr>
      <w:rFonts w:ascii="Times New Roman" w:hAnsi="Times New Roman" w:cs="Times New Roman"/>
      <w:color w:val="000000"/>
      <w:sz w:val="24"/>
      <w:szCs w:val="24"/>
    </w:rPr>
  </w:style>
  <w:style w:type="character" w:styleId="grame" w:customStyle="1">
    <w:name w:val="grame"/>
    <w:rsid w:val="00C047C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semiHidden/>
    <w:rsid w:val="00DD0BD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link w:val="Header"/>
    <w:semiHidden/>
    <w:locked/>
    <w:rsid w:val="00DD0BD1"/>
    <w:rPr>
      <w:rFonts w:cs="Times New Roman"/>
    </w:rPr>
  </w:style>
  <w:style w:type="paragraph" w:styleId="Footer">
    <w:name w:val="footer"/>
    <w:basedOn w:val="Normal"/>
    <w:link w:val="FooterChar"/>
    <w:rsid w:val="00DD0BD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link w:val="Footer"/>
    <w:locked/>
    <w:rsid w:val="00DD0BD1"/>
    <w:rPr>
      <w:rFonts w:cs="Times New Roman"/>
    </w:rPr>
  </w:style>
  <w:style w:type="paragraph" w:styleId="NormalWeb">
    <w:name w:val="Normal (Web)"/>
    <w:basedOn w:val="Normal"/>
    <w:rsid w:val="0063238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632386"/>
  </w:style>
  <w:style w:type="character" w:styleId="Hyperlink">
    <w:name w:val="Hyperlink"/>
    <w:rsid w:val="004E776B"/>
    <w:rPr>
      <w:color w:val="0000FF"/>
      <w:u w:val="single"/>
    </w:rPr>
  </w:style>
  <w:style w:type="table" w:styleId="TableGrid">
    <w:name w:val="Table Grid"/>
    <w:basedOn w:val="TableNormal"/>
    <w:locked/>
    <w:rsid w:val="007F2FC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2Char" w:customStyle="1">
    <w:name w:val="Heading 2 Char"/>
    <w:link w:val="Heading2"/>
    <w:rsid w:val="00485F2C"/>
    <w:rPr>
      <w:rFonts w:ascii="Arial" w:hAnsi="Arial" w:eastAsia="Times New Roman" w:cs="Arial"/>
      <w:bCs/>
      <w:iCs/>
      <w:sz w:val="28"/>
      <w:szCs w:val="28"/>
    </w:rPr>
  </w:style>
  <w:style w:type="paragraph" w:styleId="HeaderSection" w:customStyle="1">
    <w:name w:val="HeaderSection"/>
    <w:basedOn w:val="NormalWeb"/>
    <w:qFormat/>
    <w:rsid w:val="009319B3"/>
    <w:pPr>
      <w:spacing w:before="0" w:beforeAutospacing="0" w:after="0" w:afterAutospacing="0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rsid w:val="003B4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3B4D60"/>
    <w:rPr>
      <w:rFonts w:ascii="Tahoma" w:hAnsi="Tahoma" w:eastAsia="Times New Roman" w:cs="Tahoma"/>
      <w:sz w:val="16"/>
      <w:szCs w:val="16"/>
    </w:rPr>
  </w:style>
  <w:style w:type="table" w:styleId="MediumShading1-Accent11" w:customStyle="1">
    <w:name w:val="Medium Shading 1 - Accent 11"/>
    <w:basedOn w:val="TableNormal"/>
    <w:uiPriority w:val="63"/>
    <w:rsid w:val="00FD71F0"/>
    <w:tblPr>
      <w:tblStyleRowBandSize w:val="1"/>
      <w:tblStyleColBandSize w:val="1"/>
      <w:tblInd w:w="0" w:type="dxa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FC45E5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Caption">
    <w:name w:val="caption"/>
    <w:basedOn w:val="Normal"/>
    <w:next w:val="Normal"/>
    <w:qFormat/>
    <w:locked/>
    <w:rsid w:val="00FC45E5"/>
    <w:pPr>
      <w:autoSpaceDE w:val="0"/>
      <w:autoSpaceDN w:val="0"/>
      <w:adjustRightInd w:val="0"/>
      <w:spacing w:before="120" w:after="120" w:line="240" w:lineRule="auto"/>
    </w:pPr>
    <w:rPr>
      <w:rFonts w:ascii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372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lot%20Rock%20Software\Documents\Custom%20Office%20Templates\St%20Martin's\CS_446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CS_446_Template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SAINT MARTIN'S UNIVERSITY</dc:title>
  <dc:creator>Joe Maybee</dc:creator>
  <lastModifiedBy>Jeffrey Shaw</lastModifiedBy>
  <revision>113</revision>
  <lastPrinted>2013-12-30T05:35:00.0000000Z</lastPrinted>
  <dcterms:created xsi:type="dcterms:W3CDTF">2014-02-04T19:01:00.0000000Z</dcterms:created>
  <dcterms:modified xsi:type="dcterms:W3CDTF">2014-02-20T18:44:34.3291697Z</dcterms:modified>
</coreProperties>
</file>